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86AB" w14:textId="013EC067" w:rsidR="00E22BE7" w:rsidRDefault="00DD34D6">
      <w:pPr>
        <w:pStyle w:val="ContactInfo"/>
      </w:pPr>
      <w:r>
        <w:t>2226 N Cypress Bend Dr. #105</w:t>
      </w:r>
    </w:p>
    <w:p w14:paraId="6B900052" w14:textId="13D1A50D" w:rsidR="00BD3A50" w:rsidRDefault="00DD34D6">
      <w:pPr>
        <w:pStyle w:val="ContactInfo"/>
      </w:pPr>
      <w:r>
        <w:t>Pompano Beach, FL. 33069</w:t>
      </w:r>
    </w:p>
    <w:p w14:paraId="0E693E75" w14:textId="0649A9EF" w:rsidR="00E22BE7" w:rsidRDefault="00DD34D6">
      <w:pPr>
        <w:pStyle w:val="ContactInfo"/>
      </w:pPr>
      <w:r>
        <w:t>954.825.6249</w:t>
      </w:r>
    </w:p>
    <w:p w14:paraId="768DBAEF" w14:textId="5F8E2B2E" w:rsidR="00E22BE7" w:rsidRDefault="00021DC2">
      <w:pPr>
        <w:pStyle w:val="ContactInfo"/>
      </w:pPr>
      <w:r w:rsidRPr="00021DC2">
        <w:rPr>
          <w:rFonts w:ascii="Cambria"/>
          <w:color w:val="262626"/>
          <w:w w:val="105"/>
          <w:sz w:val="16"/>
        </w:rPr>
        <w:t>https://www.linkedin.com/in/carlos-d-6b1b6224/</w:t>
      </w:r>
    </w:p>
    <w:tbl>
      <w:tblPr>
        <w:tblStyle w:val="ResumeTable"/>
        <w:tblW w:w="5000" w:type="pct"/>
        <w:tblLayout w:type="fixed"/>
        <w:tblLook w:val="04A0" w:firstRow="1" w:lastRow="0" w:firstColumn="1" w:lastColumn="0" w:noHBand="0" w:noVBand="1"/>
      </w:tblPr>
      <w:tblGrid>
        <w:gridCol w:w="2130"/>
        <w:gridCol w:w="8425"/>
      </w:tblGrid>
      <w:tr w:rsidR="00D96BD4" w:rsidRPr="00F810E5" w14:paraId="5659AA71" w14:textId="77777777" w:rsidTr="007504ED">
        <w:tc>
          <w:tcPr>
            <w:tcW w:w="10260" w:type="dxa"/>
            <w:gridSpan w:val="2"/>
            <w:tcBorders>
              <w:bottom w:val="nil"/>
            </w:tcBorders>
            <w:shd w:val="clear" w:color="auto" w:fill="577188" w:themeFill="accent1" w:themeFillShade="BF"/>
            <w:tcMar>
              <w:top w:w="0" w:type="dxa"/>
              <w:bottom w:w="0" w:type="dxa"/>
              <w:right w:w="475" w:type="dxa"/>
            </w:tcMar>
          </w:tcPr>
          <w:p w14:paraId="36C2483A" w14:textId="43EAA185" w:rsidR="00D96BD4" w:rsidRPr="00F810E5" w:rsidRDefault="00DD34D6" w:rsidP="00F810E5">
            <w:pPr>
              <w:pStyle w:val="Name"/>
            </w:pPr>
            <w:r>
              <w:t>Carlos A. Diaz</w:t>
            </w:r>
          </w:p>
        </w:tc>
      </w:tr>
      <w:tr w:rsidR="00E22BE7" w14:paraId="2340DCBD" w14:textId="77777777" w:rsidTr="007504ED">
        <w:tc>
          <w:tcPr>
            <w:tcW w:w="2070" w:type="dxa"/>
            <w:tcBorders>
              <w:top w:val="single" w:sz="4" w:space="0" w:color="7E97AD" w:themeColor="accent1"/>
            </w:tcBorders>
            <w:tcMar>
              <w:right w:w="475" w:type="dxa"/>
            </w:tcMar>
          </w:tcPr>
          <w:p w14:paraId="732C0D39" w14:textId="77777777" w:rsidR="00E22BE7" w:rsidRDefault="00000000" w:rsidP="006A589F">
            <w:pPr>
              <w:pStyle w:val="Heading1"/>
              <w:ind w:right="430"/>
            </w:pPr>
            <w:sdt>
              <w:sdtPr>
                <w:id w:val="-2118134873"/>
                <w:placeholder>
                  <w:docPart w:val="0EE2A4CCCA0D4AC88122E8143FBBBF14"/>
                </w:placeholder>
                <w:temporary/>
                <w:showingPlcHdr/>
                <w15:appearance w15:val="hidden"/>
              </w:sdtPr>
              <w:sdtContent>
                <w:r w:rsidR="00F004C8">
                  <w:t>Experience</w:t>
                </w:r>
              </w:sdtContent>
            </w:sdt>
          </w:p>
        </w:tc>
        <w:tc>
          <w:tcPr>
            <w:tcW w:w="8190" w:type="dxa"/>
            <w:tcBorders>
              <w:top w:val="single" w:sz="4" w:space="0" w:color="7E97AD" w:themeColor="accent1"/>
            </w:tcBorders>
          </w:tcPr>
          <w:p w14:paraId="08EC2973" w14:textId="12107E86" w:rsidR="0034789A" w:rsidRDefault="007504ED" w:rsidP="00433645">
            <w:pPr>
              <w:pStyle w:val="Heading2"/>
            </w:pPr>
            <w:r>
              <w:t xml:space="preserve">SEnior </w:t>
            </w:r>
            <w:r w:rsidR="0034789A">
              <w:t>Data Analyst</w:t>
            </w:r>
            <w:r>
              <w:t xml:space="preserve"> – AGILE CENTER OF EXCELLENCE TEAM</w:t>
            </w:r>
          </w:p>
          <w:p w14:paraId="5265F3BA" w14:textId="735A2B58" w:rsidR="0034789A" w:rsidRDefault="0034789A" w:rsidP="0034789A">
            <w:pPr>
              <w:pStyle w:val="Heading2"/>
            </w:pPr>
            <w:r>
              <w:t>Silicon Valley Bank, Santa Clara, CA</w:t>
            </w:r>
            <w:r w:rsidR="00710056">
              <w:t>.</w:t>
            </w:r>
            <w:r>
              <w:t xml:space="preserve"> USA. Remote. Contract</w:t>
            </w:r>
          </w:p>
          <w:p w14:paraId="53252069" w14:textId="6D9D0E92" w:rsidR="0034789A" w:rsidRDefault="0034789A" w:rsidP="0034789A">
            <w:pPr>
              <w:pStyle w:val="ResumeText"/>
            </w:pPr>
            <w:r>
              <w:t>Jan 2023 – Mar 2023</w:t>
            </w:r>
          </w:p>
          <w:p w14:paraId="3D44DEE4" w14:textId="2832EAB3" w:rsidR="0034789A" w:rsidRDefault="004A49F0" w:rsidP="002B3F6B">
            <w:pPr>
              <w:pStyle w:val="ResumeText"/>
              <w:ind w:right="10"/>
              <w:jc w:val="both"/>
            </w:pPr>
            <w:r>
              <w:t xml:space="preserve">Developed reports in SSRS and presented to C-suite executives. </w:t>
            </w:r>
            <w:r w:rsidR="00710056">
              <w:t xml:space="preserve">Co-created new database in SQL Server. </w:t>
            </w:r>
            <w:r w:rsidR="006A589F">
              <w:t xml:space="preserve">Analyzed data from Jira to identify forecasting </w:t>
            </w:r>
            <w:r w:rsidR="007504ED">
              <w:t>inaccuracies</w:t>
            </w:r>
            <w:r w:rsidR="006A589F">
              <w:t xml:space="preserve"> from each Pod. </w:t>
            </w:r>
            <w:r w:rsidR="00DB7BCD">
              <w:t xml:space="preserve">Initiated new data sources in SQL Server for Power Bi Project launch. </w:t>
            </w:r>
            <w:r w:rsidR="007504ED">
              <w:t xml:space="preserve">Created new cybersecurity parameters for Power Bi migration. </w:t>
            </w:r>
            <w:r w:rsidR="00C115D5">
              <w:t xml:space="preserve">Assisted in refactoring of new database to </w:t>
            </w:r>
            <w:r w:rsidR="00C115D5" w:rsidRPr="00C115D5">
              <w:t xml:space="preserve">comply </w:t>
            </w:r>
            <w:r w:rsidR="00C115D5">
              <w:t xml:space="preserve">team </w:t>
            </w:r>
            <w:r w:rsidR="00C115D5" w:rsidRPr="00C115D5">
              <w:t>procedures and generate more value from data</w:t>
            </w:r>
            <w:r w:rsidR="00C115D5">
              <w:t xml:space="preserve"> for the</w:t>
            </w:r>
            <w:r w:rsidR="00734512">
              <w:t xml:space="preserve"> internal customers</w:t>
            </w:r>
            <w:r w:rsidR="00C115D5">
              <w:t>.</w:t>
            </w:r>
            <w:r w:rsidR="00734512">
              <w:t xml:space="preserve"> Assisted in the creation of s</w:t>
            </w:r>
            <w:r w:rsidR="00C115D5">
              <w:t xml:space="preserve">tored procedure to operate as data source for SSRS reports. </w:t>
            </w:r>
            <w:r w:rsidR="00734512">
              <w:t>Troubleshoot</w:t>
            </w:r>
            <w:r w:rsidR="00AE3FA8">
              <w:t xml:space="preserve">, </w:t>
            </w:r>
            <w:r w:rsidR="00734512">
              <w:t>improved</w:t>
            </w:r>
            <w:r w:rsidR="00AE3FA8">
              <w:t xml:space="preserve"> and deployed</w:t>
            </w:r>
            <w:r w:rsidR="00734512">
              <w:t xml:space="preserve"> SSRS reports.</w:t>
            </w:r>
          </w:p>
          <w:p w14:paraId="258B41E4" w14:textId="316999B5" w:rsidR="004A49F0" w:rsidRDefault="004A49F0" w:rsidP="004A49F0">
            <w:pPr>
              <w:pStyle w:val="Heading2"/>
            </w:pPr>
            <w:r>
              <w:t>ACHIEVEMENT HIGHLIGHTS</w:t>
            </w:r>
          </w:p>
          <w:p w14:paraId="3B3A8574" w14:textId="20860348" w:rsidR="004A49F0" w:rsidRDefault="006A589F" w:rsidP="00710056">
            <w:pPr>
              <w:pStyle w:val="ResumeText"/>
              <w:numPr>
                <w:ilvl w:val="0"/>
                <w:numId w:val="9"/>
              </w:numPr>
              <w:ind w:left="370" w:hanging="370"/>
            </w:pPr>
            <w:r w:rsidRPr="006A589F">
              <w:rPr>
                <w:b/>
                <w:bCs/>
              </w:rPr>
              <w:t xml:space="preserve">Created </w:t>
            </w:r>
            <w:r w:rsidR="007958B6" w:rsidRPr="006A589F">
              <w:rPr>
                <w:b/>
                <w:bCs/>
              </w:rPr>
              <w:t>a new</w:t>
            </w:r>
            <w:r w:rsidRPr="006A589F">
              <w:rPr>
                <w:b/>
                <w:bCs/>
              </w:rPr>
              <w:t xml:space="preserve"> repository</w:t>
            </w:r>
            <w:r>
              <w:t xml:space="preserve">. </w:t>
            </w:r>
            <w:r w:rsidR="00710056">
              <w:t xml:space="preserve">Launched </w:t>
            </w:r>
            <w:r w:rsidR="004A49F0">
              <w:t>a new test repository in SSRS</w:t>
            </w:r>
            <w:r w:rsidR="00665D71">
              <w:t xml:space="preserve"> Reporting services server for continuous improvements. </w:t>
            </w:r>
            <w:r w:rsidR="00710056">
              <w:t xml:space="preserve"> </w:t>
            </w:r>
          </w:p>
          <w:p w14:paraId="75037F78" w14:textId="5D6CF127" w:rsidR="00710056" w:rsidRDefault="006A589F" w:rsidP="00710056">
            <w:pPr>
              <w:pStyle w:val="ResumeText"/>
              <w:numPr>
                <w:ilvl w:val="0"/>
                <w:numId w:val="9"/>
              </w:numPr>
              <w:ind w:left="370" w:right="1000" w:hanging="370"/>
            </w:pPr>
            <w:r w:rsidRPr="006A589F">
              <w:rPr>
                <w:b/>
                <w:bCs/>
              </w:rPr>
              <w:t>New report release.</w:t>
            </w:r>
            <w:r>
              <w:t xml:space="preserve"> </w:t>
            </w:r>
            <w:r w:rsidR="00710056">
              <w:t xml:space="preserve">Developed </w:t>
            </w:r>
            <w:r>
              <w:t xml:space="preserve">and refactored </w:t>
            </w:r>
            <w:r w:rsidR="00710056">
              <w:t>new release</w:t>
            </w:r>
            <w:r>
              <w:t xml:space="preserve"> version</w:t>
            </w:r>
            <w:r w:rsidR="00710056">
              <w:t xml:space="preserve"> of </w:t>
            </w:r>
            <w:r>
              <w:t xml:space="preserve">current </w:t>
            </w:r>
            <w:r w:rsidR="00710056">
              <w:t xml:space="preserve">reports in SSRS for C-Suite Executives.  </w:t>
            </w:r>
          </w:p>
          <w:p w14:paraId="0927FD41" w14:textId="5BE87F4A" w:rsidR="00710056" w:rsidRPr="004A49F0" w:rsidRDefault="00DB7BCD" w:rsidP="00DB7BCD">
            <w:pPr>
              <w:pStyle w:val="ResumeText"/>
              <w:numPr>
                <w:ilvl w:val="0"/>
                <w:numId w:val="9"/>
              </w:numPr>
              <w:ind w:left="370" w:right="1000" w:hanging="370"/>
            </w:pPr>
            <w:r>
              <w:rPr>
                <w:b/>
                <w:bCs/>
              </w:rPr>
              <w:t>Initiated new data source script.</w:t>
            </w:r>
            <w:r>
              <w:t xml:space="preserve"> Create </w:t>
            </w:r>
            <w:r w:rsidR="007958B6">
              <w:t>a new</w:t>
            </w:r>
            <w:r>
              <w:t xml:space="preserve"> data source </w:t>
            </w:r>
            <w:r w:rsidR="00CD11A8">
              <w:t xml:space="preserve">in SQL </w:t>
            </w:r>
            <w:r>
              <w:t xml:space="preserve">for upcoming Power Bi </w:t>
            </w:r>
            <w:r w:rsidR="00CD11A8">
              <w:t>migration</w:t>
            </w:r>
            <w:r>
              <w:t xml:space="preserve"> from SSRS</w:t>
            </w:r>
            <w:r w:rsidR="00665D71">
              <w:t xml:space="preserve"> and current reports</w:t>
            </w:r>
            <w:r>
              <w:t xml:space="preserve">. </w:t>
            </w:r>
          </w:p>
          <w:p w14:paraId="56213E23" w14:textId="06085687" w:rsidR="00433645" w:rsidRDefault="00433645" w:rsidP="00433645">
            <w:pPr>
              <w:pStyle w:val="Heading2"/>
            </w:pPr>
            <w:r>
              <w:t>Data Analyst</w:t>
            </w:r>
          </w:p>
          <w:p w14:paraId="24FC928D" w14:textId="653DC91A" w:rsidR="00433645" w:rsidRDefault="00433645" w:rsidP="00433645">
            <w:pPr>
              <w:pStyle w:val="Heading2"/>
            </w:pPr>
            <w:r>
              <w:t>HP, INc. San FRancisco, CA</w:t>
            </w:r>
            <w:r w:rsidR="00710056">
              <w:t>.</w:t>
            </w:r>
            <w:r>
              <w:t xml:space="preserve"> USA. REMOTE. Contract</w:t>
            </w:r>
          </w:p>
          <w:p w14:paraId="5C048714" w14:textId="57AA65CB" w:rsidR="00433645" w:rsidRPr="00433645" w:rsidRDefault="00433645" w:rsidP="00433645">
            <w:pPr>
              <w:pStyle w:val="ResumeText"/>
            </w:pPr>
            <w:r>
              <w:t>Oct 2022 – Dec 2022</w:t>
            </w:r>
          </w:p>
          <w:p w14:paraId="729DB010" w14:textId="35B6D6DE" w:rsidR="00433645" w:rsidRDefault="00433645" w:rsidP="00433645">
            <w:pPr>
              <w:pStyle w:val="ResumeText"/>
              <w:ind w:right="6"/>
              <w:jc w:val="both"/>
            </w:pPr>
            <w:r>
              <w:t xml:space="preserve">Responsible for creating Standard Operating Procedures (SOP's). Accountable for monitoring the use of Outlook mailbox for their specific EA operational activities. In charge of the HP Architecture Community Directory is for active and inactive HP architects. Responsible for designing the future EA Unit database for the PMO project. Accountable for EA Job Requisition Tracking Report and tracking new Architect hires. </w:t>
            </w:r>
          </w:p>
          <w:p w14:paraId="6D61190C" w14:textId="77777777" w:rsidR="00433645" w:rsidRDefault="00433645" w:rsidP="00433645">
            <w:pPr>
              <w:pStyle w:val="Heading2"/>
            </w:pPr>
            <w:r>
              <w:t>ACHIEVEMENTS HIGHLIGHTS</w:t>
            </w:r>
          </w:p>
          <w:p w14:paraId="410ADE57" w14:textId="726ABCF2" w:rsidR="00433645" w:rsidRDefault="00433645" w:rsidP="00DC5AC6">
            <w:pPr>
              <w:pStyle w:val="ResumeText"/>
              <w:numPr>
                <w:ilvl w:val="0"/>
                <w:numId w:val="8"/>
              </w:numPr>
              <w:ind w:left="366" w:right="6"/>
            </w:pPr>
            <w:r>
              <w:t>Completed the Architecture Community Directory Definition</w:t>
            </w:r>
            <w:r w:rsidR="00DC5AC6">
              <w:t xml:space="preserve"> report</w:t>
            </w:r>
            <w:r>
              <w:t xml:space="preserve">. </w:t>
            </w:r>
          </w:p>
          <w:p w14:paraId="42132BAA" w14:textId="6D95DFF2" w:rsidR="00433645" w:rsidRPr="00433645" w:rsidRDefault="00433645" w:rsidP="00433645">
            <w:pPr>
              <w:pStyle w:val="ResumeText"/>
              <w:numPr>
                <w:ilvl w:val="0"/>
                <w:numId w:val="8"/>
              </w:numPr>
              <w:ind w:left="366"/>
            </w:pPr>
            <w:r>
              <w:t xml:space="preserve">Developed the Architect Demand Forecast </w:t>
            </w:r>
            <w:r w:rsidR="00DC5AC6">
              <w:t>report</w:t>
            </w:r>
            <w:r>
              <w:t>.</w:t>
            </w:r>
          </w:p>
          <w:p w14:paraId="7C042A48" w14:textId="2042069C" w:rsidR="00F2739E" w:rsidRPr="00F123C4" w:rsidRDefault="0069169C" w:rsidP="00F123C4">
            <w:pPr>
              <w:pStyle w:val="Heading2"/>
            </w:pPr>
            <w:r>
              <w:t>DAta Analyst</w:t>
            </w:r>
          </w:p>
          <w:p w14:paraId="46D6FF9F" w14:textId="6CFB136A" w:rsidR="00E22BE7" w:rsidRDefault="0069169C" w:rsidP="00F123C4">
            <w:pPr>
              <w:pStyle w:val="Heading2"/>
            </w:pPr>
            <w:r>
              <w:t>ALbertsons</w:t>
            </w:r>
            <w:r w:rsidR="007121AB">
              <w:t>, Inc</w:t>
            </w:r>
            <w:r w:rsidR="005078DE">
              <w:t>.</w:t>
            </w:r>
            <w:r>
              <w:t xml:space="preserve"> San FRancisco, CA. USA</w:t>
            </w:r>
            <w:r w:rsidR="003E1294">
              <w:t>. Remote. Contract</w:t>
            </w:r>
          </w:p>
          <w:p w14:paraId="41194D28" w14:textId="379CCAD7" w:rsidR="00E22BE7" w:rsidRDefault="0069169C">
            <w:pPr>
              <w:pStyle w:val="ResumeText"/>
            </w:pPr>
            <w:r>
              <w:t>Dec 2021-July 2022</w:t>
            </w:r>
          </w:p>
          <w:p w14:paraId="02B1BB92" w14:textId="56F77A1D" w:rsidR="00BD3A50" w:rsidRPr="0069169C" w:rsidRDefault="0069169C" w:rsidP="00AC35EF">
            <w:pPr>
              <w:pStyle w:val="ResumeText"/>
              <w:ind w:right="0"/>
              <w:jc w:val="both"/>
              <w:rPr>
                <w:sz w:val="22"/>
                <w:szCs w:val="22"/>
              </w:rPr>
            </w:pPr>
            <w:r w:rsidRPr="0069169C">
              <w:rPr>
                <w:bCs/>
                <w:color w:val="262626"/>
              </w:rPr>
              <w:t xml:space="preserve">Designed, developed, and </w:t>
            </w:r>
            <w:r w:rsidR="007958B6" w:rsidRPr="0069169C">
              <w:rPr>
                <w:bCs/>
                <w:color w:val="262626"/>
              </w:rPr>
              <w:t>supported</w:t>
            </w:r>
            <w:r w:rsidRPr="0069169C">
              <w:rPr>
                <w:bCs/>
                <w:color w:val="262626"/>
              </w:rPr>
              <w:t xml:space="preserve"> data analytics using power BI service, self-service models, and visualization tools. Developed, published, scheduled reports, to enhance data models and dashboards to meet business requirements. Integrated Power BI reports into other applications using embedded like services or API automation. Worked with data engineers to identify solutions. Analyzed data and </w:t>
            </w:r>
            <w:r w:rsidR="007958B6" w:rsidRPr="0069169C">
              <w:rPr>
                <w:bCs/>
                <w:color w:val="262626"/>
              </w:rPr>
              <w:t>presented</w:t>
            </w:r>
            <w:r w:rsidRPr="0069169C">
              <w:rPr>
                <w:bCs/>
                <w:color w:val="262626"/>
              </w:rPr>
              <w:t xml:space="preserve"> it </w:t>
            </w:r>
            <w:r>
              <w:rPr>
                <w:bCs/>
                <w:color w:val="262626"/>
              </w:rPr>
              <w:t xml:space="preserve">C-Level stakeholders for </w:t>
            </w:r>
            <w:r w:rsidRPr="0069169C">
              <w:rPr>
                <w:bCs/>
                <w:color w:val="262626"/>
              </w:rPr>
              <w:t xml:space="preserve">decision-making. </w:t>
            </w:r>
            <w:r w:rsidR="00DB7BCD" w:rsidRPr="0069169C">
              <w:rPr>
                <w:bCs/>
                <w:color w:val="262626"/>
              </w:rPr>
              <w:t>Utilized</w:t>
            </w:r>
            <w:r w:rsidRPr="0069169C">
              <w:rPr>
                <w:bCs/>
                <w:color w:val="262626"/>
              </w:rPr>
              <w:t xml:space="preserve"> Snowflake</w:t>
            </w:r>
            <w:r w:rsidR="00A96EDA">
              <w:rPr>
                <w:bCs/>
                <w:color w:val="262626"/>
              </w:rPr>
              <w:t xml:space="preserve"> and Adobe Analytics</w:t>
            </w:r>
            <w:r w:rsidRPr="0069169C">
              <w:rPr>
                <w:bCs/>
                <w:color w:val="262626"/>
              </w:rPr>
              <w:t xml:space="preserve"> for ad-hoc reports</w:t>
            </w:r>
            <w:r w:rsidR="000A7EF6">
              <w:rPr>
                <w:bCs/>
                <w:color w:val="262626"/>
              </w:rPr>
              <w:t xml:space="preserve"> and data extraction</w:t>
            </w:r>
            <w:r w:rsidRPr="0069169C">
              <w:rPr>
                <w:bCs/>
                <w:color w:val="262626"/>
              </w:rPr>
              <w:t>.</w:t>
            </w:r>
            <w:r>
              <w:rPr>
                <w:bCs/>
                <w:color w:val="262626"/>
              </w:rPr>
              <w:t xml:space="preserve"> </w:t>
            </w:r>
          </w:p>
          <w:p w14:paraId="777580D0" w14:textId="77777777" w:rsidR="00BD3A50" w:rsidRPr="00D734EE" w:rsidRDefault="00000000" w:rsidP="00AC35EF">
            <w:pPr>
              <w:pStyle w:val="Heading2"/>
              <w:jc w:val="both"/>
            </w:pPr>
            <w:sdt>
              <w:sdtPr>
                <w:id w:val="669455569"/>
                <w:placeholder>
                  <w:docPart w:val="61D90A42A0484CA4905D9F70164D07C2"/>
                </w:placeholder>
                <w:temporary/>
                <w:showingPlcHdr/>
                <w15:appearance w15:val="hidden"/>
              </w:sdtPr>
              <w:sdtContent>
                <w:r w:rsidR="00A517E0" w:rsidRPr="00D734EE">
                  <w:t>ACHIEVEMENTS HIGHLIGHTS</w:t>
                </w:r>
              </w:sdtContent>
            </w:sdt>
          </w:p>
          <w:p w14:paraId="71DBB548" w14:textId="20F64FB9" w:rsidR="00BD3A50" w:rsidRPr="00D734EE" w:rsidRDefault="0069169C" w:rsidP="00AC35EF">
            <w:pPr>
              <w:pStyle w:val="ResumeText"/>
              <w:numPr>
                <w:ilvl w:val="0"/>
                <w:numId w:val="3"/>
              </w:numPr>
              <w:ind w:left="375" w:right="6"/>
              <w:jc w:val="both"/>
            </w:pPr>
            <w:r>
              <w:rPr>
                <w:rStyle w:val="Strong"/>
              </w:rPr>
              <w:t xml:space="preserve">Created OKR’s Dashboard for Catalog Group. </w:t>
            </w:r>
            <w:r w:rsidR="000356AD" w:rsidRPr="00D734EE">
              <w:rPr>
                <w:b/>
                <w:bCs/>
              </w:rPr>
              <w:t xml:space="preserve"> </w:t>
            </w:r>
            <w:r>
              <w:t>Designed and developed self-</w:t>
            </w:r>
            <w:r w:rsidR="008C3CB3">
              <w:t>updat</w:t>
            </w:r>
            <w:r w:rsidR="00A96EDA">
              <w:t>ing</w:t>
            </w:r>
            <w:r>
              <w:t xml:space="preserve"> Power Bi App</w:t>
            </w:r>
            <w:r w:rsidR="008C3CB3">
              <w:t xml:space="preserve"> using Snowflake connector. </w:t>
            </w:r>
            <w:r>
              <w:t xml:space="preserve"> </w:t>
            </w:r>
          </w:p>
          <w:p w14:paraId="14C67688" w14:textId="40A4E0E8" w:rsidR="00BD3A50" w:rsidRPr="00D734EE" w:rsidRDefault="008C3CB3" w:rsidP="00AC35EF">
            <w:pPr>
              <w:pStyle w:val="ResumeText"/>
              <w:numPr>
                <w:ilvl w:val="0"/>
                <w:numId w:val="3"/>
              </w:numPr>
              <w:ind w:left="375" w:right="6"/>
              <w:jc w:val="both"/>
            </w:pPr>
            <w:r>
              <w:rPr>
                <w:rStyle w:val="Strong"/>
              </w:rPr>
              <w:t>Developed weekly MTO Report.</w:t>
            </w:r>
            <w:r w:rsidR="00A517E0">
              <w:rPr>
                <w:rStyle w:val="Strong"/>
              </w:rPr>
              <w:t xml:space="preserve"> </w:t>
            </w:r>
            <w:r>
              <w:t>Created weekly report in Snowflake using SQL</w:t>
            </w:r>
            <w:r w:rsidR="004508F3">
              <w:t xml:space="preserve"> that self-updates every Monday and </w:t>
            </w:r>
            <w:r w:rsidR="007958B6">
              <w:t>sends</w:t>
            </w:r>
            <w:r w:rsidR="004508F3">
              <w:t xml:space="preserve"> email to end users</w:t>
            </w:r>
            <w:r w:rsidR="00C82729">
              <w:t xml:space="preserve"> in Power Bi</w:t>
            </w:r>
            <w:r w:rsidR="004508F3">
              <w:t xml:space="preserve">. </w:t>
            </w:r>
            <w:r w:rsidR="004576B9">
              <w:t xml:space="preserve"> </w:t>
            </w:r>
            <w:r>
              <w:t xml:space="preserve"> </w:t>
            </w:r>
          </w:p>
          <w:p w14:paraId="1CBDFE20" w14:textId="09F6DA79" w:rsidR="00BD3A50" w:rsidRPr="00D734EE" w:rsidRDefault="004508F3" w:rsidP="00AC35EF">
            <w:pPr>
              <w:pStyle w:val="ResumeText"/>
              <w:numPr>
                <w:ilvl w:val="0"/>
                <w:numId w:val="3"/>
              </w:numPr>
              <w:ind w:left="375" w:right="6"/>
              <w:jc w:val="both"/>
            </w:pPr>
            <w:r>
              <w:rPr>
                <w:rStyle w:val="Strong"/>
              </w:rPr>
              <w:t xml:space="preserve">Data Governance Project. </w:t>
            </w:r>
            <w:r>
              <w:t xml:space="preserve">Provided leadership and expertise </w:t>
            </w:r>
            <w:r w:rsidR="00320C24">
              <w:t>(</w:t>
            </w:r>
            <w:r>
              <w:t>on</w:t>
            </w:r>
            <w:r w:rsidR="00320C24">
              <w:t xml:space="preserve"> premises)</w:t>
            </w:r>
            <w:r>
              <w:t xml:space="preserve"> DW to </w:t>
            </w:r>
            <w:r w:rsidR="005078DE">
              <w:t xml:space="preserve">new EDW </w:t>
            </w:r>
            <w:r w:rsidR="00320C24">
              <w:t xml:space="preserve">(cloud) </w:t>
            </w:r>
            <w:r w:rsidR="00FB3E53">
              <w:t xml:space="preserve">switch </w:t>
            </w:r>
            <w:r w:rsidR="00320C24">
              <w:t>to</w:t>
            </w:r>
            <w:r w:rsidR="005078DE">
              <w:t xml:space="preserve"> Snowflake. </w:t>
            </w:r>
          </w:p>
          <w:p w14:paraId="2558070E" w14:textId="77777777" w:rsidR="005078DE" w:rsidRDefault="005078DE">
            <w:pPr>
              <w:pStyle w:val="Heading2"/>
            </w:pPr>
            <w:r>
              <w:t xml:space="preserve">DAta Analyst </w:t>
            </w:r>
          </w:p>
          <w:p w14:paraId="751AA2B4" w14:textId="45AB5ADB" w:rsidR="00E22BE7" w:rsidRDefault="005078DE">
            <w:pPr>
              <w:pStyle w:val="Heading2"/>
            </w:pPr>
            <w:r>
              <w:t>Publix Credit Union. Lakeland, FL</w:t>
            </w:r>
            <w:r w:rsidR="003E1294">
              <w:t>. Remote. Contract</w:t>
            </w:r>
          </w:p>
          <w:p w14:paraId="639C52DD" w14:textId="77777777" w:rsidR="005078DE" w:rsidRDefault="005078DE" w:rsidP="005078DE">
            <w:pPr>
              <w:pStyle w:val="ResumeText"/>
            </w:pPr>
            <w:r>
              <w:t>May 2021-Oct 2021</w:t>
            </w:r>
          </w:p>
          <w:p w14:paraId="0E90CFE7" w14:textId="6F936827" w:rsidR="00E22BE7" w:rsidRDefault="005078DE" w:rsidP="00AC35EF">
            <w:pPr>
              <w:pStyle w:val="ResumeText"/>
              <w:ind w:right="9"/>
              <w:jc w:val="both"/>
            </w:pPr>
            <w:r w:rsidRPr="005078DE">
              <w:t>Designed, developed, and deployed Business Analytics Dashboards using Power BI and SQL Server, data warehouse. Built compelling, interactive, and actionable reporting on top of structured data models that helped in deriving meaningful business insights from large, complex datasets</w:t>
            </w:r>
            <w:r w:rsidR="00EA26E2">
              <w:t xml:space="preserve"> </w:t>
            </w:r>
            <w:r w:rsidR="000915D5">
              <w:t>from</w:t>
            </w:r>
            <w:r w:rsidR="00EA26E2">
              <w:t xml:space="preserve"> E</w:t>
            </w:r>
            <w:r w:rsidR="00DB7BCD">
              <w:t>PISYS</w:t>
            </w:r>
            <w:r w:rsidR="00EA26E2">
              <w:t>.</w:t>
            </w:r>
            <w:r w:rsidRPr="005078DE">
              <w:t xml:space="preserve"> </w:t>
            </w:r>
            <w:r w:rsidR="00DB7BCD" w:rsidRPr="005078DE">
              <w:t>Created</w:t>
            </w:r>
            <w:r w:rsidRPr="005078DE">
              <w:t xml:space="preserve"> presentations </w:t>
            </w:r>
            <w:r w:rsidR="00DB7BCD">
              <w:t>to</w:t>
            </w:r>
            <w:r w:rsidRPr="005078DE">
              <w:t xml:space="preserve"> stakeholders</w:t>
            </w:r>
            <w:r w:rsidR="000D1DA8">
              <w:t xml:space="preserve"> and C-</w:t>
            </w:r>
            <w:r w:rsidR="00DE6EB8">
              <w:t>Level</w:t>
            </w:r>
            <w:r w:rsidR="000D1DA8">
              <w:t xml:space="preserve"> Executives</w:t>
            </w:r>
            <w:r w:rsidRPr="005078DE">
              <w:t>.</w:t>
            </w:r>
          </w:p>
          <w:p w14:paraId="42140990" w14:textId="77777777" w:rsidR="005078DE" w:rsidRDefault="00000000" w:rsidP="00AC35EF">
            <w:pPr>
              <w:pStyle w:val="ResumeText"/>
              <w:jc w:val="both"/>
            </w:pPr>
            <w:sdt>
              <w:sdtPr>
                <w:id w:val="1550582644"/>
                <w:placeholder>
                  <w:docPart w:val="E22184951E064CFB9477A05FD99AECFA"/>
                </w:placeholder>
                <w:temporary/>
                <w:showingPlcHdr/>
                <w15:appearance w15:val="hidden"/>
              </w:sdtPr>
              <w:sdtContent>
                <w:r w:rsidR="005078DE" w:rsidRPr="005078DE">
                  <w:rPr>
                    <w:rFonts w:asciiTheme="majorHAnsi" w:hAnsiTheme="majorHAnsi" w:cstheme="majorHAnsi"/>
                    <w:b/>
                    <w:bCs/>
                  </w:rPr>
                  <w:t>ACHIEVEMENTS HIGHLIGHTS</w:t>
                </w:r>
              </w:sdtContent>
            </w:sdt>
          </w:p>
          <w:p w14:paraId="472AC322" w14:textId="77777777" w:rsidR="00FB087D" w:rsidRDefault="00DA7FEA" w:rsidP="00AC35EF">
            <w:pPr>
              <w:pStyle w:val="ResumeText"/>
              <w:numPr>
                <w:ilvl w:val="0"/>
                <w:numId w:val="4"/>
              </w:numPr>
              <w:ind w:left="375" w:right="9"/>
              <w:jc w:val="both"/>
              <w:rPr>
                <w:shd w:val="clear" w:color="auto" w:fill="FFFFFF"/>
              </w:rPr>
            </w:pPr>
            <w:r w:rsidRPr="008C7413">
              <w:rPr>
                <w:b/>
                <w:bCs/>
                <w:shd w:val="clear" w:color="auto" w:fill="FFFFFF"/>
              </w:rPr>
              <w:t>Built automated reports for Fraud Department.</w:t>
            </w:r>
            <w:r>
              <w:rPr>
                <w:shd w:val="clear" w:color="auto" w:fill="FFFFFF"/>
              </w:rPr>
              <w:t xml:space="preserve"> Created </w:t>
            </w:r>
            <w:r w:rsidR="008C7413">
              <w:rPr>
                <w:shd w:val="clear" w:color="auto" w:fill="FFFFFF"/>
              </w:rPr>
              <w:t xml:space="preserve">a store procedure in SQL to monitor fraudulent transactions. </w:t>
            </w:r>
          </w:p>
          <w:p w14:paraId="084145F4" w14:textId="152B90F9" w:rsidR="008C7413" w:rsidRDefault="008C7413" w:rsidP="00AC35EF">
            <w:pPr>
              <w:pStyle w:val="ResumeText"/>
              <w:numPr>
                <w:ilvl w:val="0"/>
                <w:numId w:val="4"/>
              </w:numPr>
              <w:ind w:left="375" w:right="9"/>
              <w:jc w:val="both"/>
              <w:rPr>
                <w:shd w:val="clear" w:color="auto" w:fill="FFFFFF"/>
              </w:rPr>
            </w:pPr>
            <w:r w:rsidRPr="008C7413">
              <w:rPr>
                <w:b/>
                <w:bCs/>
                <w:shd w:val="clear" w:color="auto" w:fill="FFFFFF"/>
              </w:rPr>
              <w:t>Designed Team KPI.</w:t>
            </w:r>
            <w:r>
              <w:rPr>
                <w:shd w:val="clear" w:color="auto" w:fill="FFFFFF"/>
              </w:rPr>
              <w:t xml:space="preserve"> Built the team KPI </w:t>
            </w:r>
            <w:r w:rsidR="0015307F">
              <w:rPr>
                <w:shd w:val="clear" w:color="auto" w:fill="FFFFFF"/>
              </w:rPr>
              <w:t xml:space="preserve">in Power Bi </w:t>
            </w:r>
            <w:r>
              <w:rPr>
                <w:shd w:val="clear" w:color="auto" w:fill="FFFFFF"/>
              </w:rPr>
              <w:t>from Azure DevOps</w:t>
            </w:r>
            <w:r w:rsidR="0015307F">
              <w:rPr>
                <w:shd w:val="clear" w:color="auto" w:fill="FFFFFF"/>
              </w:rPr>
              <w:t xml:space="preserve"> in the cloud. </w:t>
            </w:r>
          </w:p>
          <w:p w14:paraId="43656B4F" w14:textId="1DFF32CD" w:rsidR="00F15E76" w:rsidRDefault="00F15E76" w:rsidP="00AC35EF">
            <w:pPr>
              <w:pStyle w:val="ResumeText"/>
              <w:numPr>
                <w:ilvl w:val="0"/>
                <w:numId w:val="4"/>
              </w:numPr>
              <w:ind w:left="375" w:right="9"/>
              <w:jc w:val="both"/>
              <w:rPr>
                <w:shd w:val="clear" w:color="auto" w:fill="FFFFFF"/>
              </w:rPr>
            </w:pPr>
            <w:r>
              <w:rPr>
                <w:b/>
                <w:bCs/>
                <w:shd w:val="clear" w:color="auto" w:fill="FFFFFF"/>
              </w:rPr>
              <w:t xml:space="preserve">Built </w:t>
            </w:r>
            <w:r w:rsidR="00DB7BCD">
              <w:rPr>
                <w:b/>
                <w:bCs/>
                <w:shd w:val="clear" w:color="auto" w:fill="FFFFFF"/>
              </w:rPr>
              <w:t>F</w:t>
            </w:r>
            <w:r>
              <w:rPr>
                <w:b/>
                <w:bCs/>
                <w:shd w:val="clear" w:color="auto" w:fill="FFFFFF"/>
              </w:rPr>
              <w:t xml:space="preserve">orecasting </w:t>
            </w:r>
            <w:r w:rsidR="00AC35EF">
              <w:rPr>
                <w:b/>
                <w:bCs/>
                <w:shd w:val="clear" w:color="auto" w:fill="FFFFFF"/>
              </w:rPr>
              <w:t>Dashboard</w:t>
            </w:r>
            <w:r>
              <w:rPr>
                <w:b/>
                <w:bCs/>
                <w:shd w:val="clear" w:color="auto" w:fill="FFFFFF"/>
              </w:rPr>
              <w:t>.</w:t>
            </w:r>
            <w:r>
              <w:rPr>
                <w:shd w:val="clear" w:color="auto" w:fill="FFFFFF"/>
              </w:rPr>
              <w:t xml:space="preserve"> Created a forecasting tool for the </w:t>
            </w:r>
            <w:r w:rsidR="00AC35EF">
              <w:rPr>
                <w:shd w:val="clear" w:color="auto" w:fill="FFFFFF"/>
              </w:rPr>
              <w:t>Lending</w:t>
            </w:r>
            <w:r>
              <w:rPr>
                <w:shd w:val="clear" w:color="auto" w:fill="FFFFFF"/>
              </w:rPr>
              <w:t xml:space="preserve"> department in Power Bi using </w:t>
            </w:r>
            <w:r w:rsidRPr="00F15E76">
              <w:rPr>
                <w:shd w:val="clear" w:color="auto" w:fill="FFFFFF"/>
              </w:rPr>
              <w:t xml:space="preserve">Linear Regression, Logistic Regression, </w:t>
            </w:r>
            <w:r w:rsidR="00600116">
              <w:rPr>
                <w:shd w:val="clear" w:color="auto" w:fill="FFFFFF"/>
              </w:rPr>
              <w:t xml:space="preserve">and </w:t>
            </w:r>
            <w:r w:rsidRPr="00F15E76">
              <w:rPr>
                <w:shd w:val="clear" w:color="auto" w:fill="FFFFFF"/>
              </w:rPr>
              <w:t>Time Series forecasting, etc.</w:t>
            </w:r>
            <w:r>
              <w:rPr>
                <w:shd w:val="clear" w:color="auto" w:fill="FFFFFF"/>
              </w:rPr>
              <w:t xml:space="preserve"> </w:t>
            </w:r>
          </w:p>
          <w:p w14:paraId="4B8341CC" w14:textId="742967FF" w:rsidR="0015307F" w:rsidRDefault="0015307F" w:rsidP="0015307F">
            <w:pPr>
              <w:pStyle w:val="Heading2"/>
            </w:pPr>
            <w:r>
              <w:t xml:space="preserve">DAta Analyst </w:t>
            </w:r>
          </w:p>
          <w:p w14:paraId="36E2916E" w14:textId="2FD992FD" w:rsidR="0015307F" w:rsidRPr="00EE020A" w:rsidRDefault="0015307F" w:rsidP="0015307F">
            <w:pPr>
              <w:pStyle w:val="ResumeText"/>
              <w:ind w:left="15" w:right="9"/>
              <w:rPr>
                <w:rFonts w:asciiTheme="majorHAnsi" w:hAnsiTheme="majorHAnsi" w:cstheme="majorHAnsi"/>
                <w:b/>
                <w:bCs/>
              </w:rPr>
            </w:pPr>
            <w:r w:rsidRPr="00EE020A">
              <w:rPr>
                <w:rFonts w:asciiTheme="majorHAnsi" w:hAnsiTheme="majorHAnsi" w:cstheme="majorHAnsi"/>
                <w:b/>
                <w:bCs/>
              </w:rPr>
              <w:t xml:space="preserve">ITDC </w:t>
            </w:r>
            <w:r w:rsidR="003E1294">
              <w:rPr>
                <w:rFonts w:asciiTheme="majorHAnsi" w:hAnsiTheme="majorHAnsi" w:cstheme="majorHAnsi"/>
                <w:b/>
                <w:bCs/>
              </w:rPr>
              <w:t>SOLUTIONS</w:t>
            </w:r>
            <w:r w:rsidRPr="00EE020A">
              <w:rPr>
                <w:rFonts w:asciiTheme="majorHAnsi" w:hAnsiTheme="majorHAnsi" w:cstheme="majorHAnsi"/>
                <w:b/>
                <w:bCs/>
              </w:rPr>
              <w:t>. S</w:t>
            </w:r>
            <w:r w:rsidR="003E1294">
              <w:rPr>
                <w:rFonts w:asciiTheme="majorHAnsi" w:hAnsiTheme="majorHAnsi" w:cstheme="majorHAnsi"/>
                <w:b/>
                <w:bCs/>
              </w:rPr>
              <w:t>ANTO</w:t>
            </w:r>
            <w:r w:rsidRPr="00EE020A">
              <w:rPr>
                <w:rFonts w:asciiTheme="majorHAnsi" w:hAnsiTheme="majorHAnsi" w:cstheme="majorHAnsi"/>
                <w:b/>
                <w:bCs/>
              </w:rPr>
              <w:t xml:space="preserve"> D</w:t>
            </w:r>
            <w:r w:rsidR="003E1294">
              <w:rPr>
                <w:rFonts w:asciiTheme="majorHAnsi" w:hAnsiTheme="majorHAnsi" w:cstheme="majorHAnsi"/>
                <w:b/>
                <w:bCs/>
              </w:rPr>
              <w:t>OMINGO</w:t>
            </w:r>
            <w:r w:rsidRPr="00EE020A">
              <w:rPr>
                <w:rFonts w:asciiTheme="majorHAnsi" w:hAnsiTheme="majorHAnsi" w:cstheme="majorHAnsi"/>
                <w:b/>
                <w:bCs/>
              </w:rPr>
              <w:t>, D</w:t>
            </w:r>
            <w:r w:rsidR="003E1294">
              <w:rPr>
                <w:rFonts w:asciiTheme="majorHAnsi" w:hAnsiTheme="majorHAnsi" w:cstheme="majorHAnsi"/>
                <w:b/>
                <w:bCs/>
              </w:rPr>
              <w:t>OMINICAN REPUBLIC. REMOTE. CONTRACT</w:t>
            </w:r>
          </w:p>
          <w:p w14:paraId="6590171D" w14:textId="328D9019" w:rsidR="0015307F" w:rsidRDefault="0015307F" w:rsidP="0015307F">
            <w:pPr>
              <w:pStyle w:val="ResumeText"/>
              <w:ind w:left="15" w:right="9"/>
            </w:pPr>
            <w:r w:rsidRPr="0015307F">
              <w:t>April 20</w:t>
            </w:r>
            <w:r>
              <w:t>20-</w:t>
            </w:r>
            <w:r w:rsidRPr="0015307F">
              <w:t xml:space="preserve">May </w:t>
            </w:r>
            <w:r>
              <w:t>20</w:t>
            </w:r>
            <w:r w:rsidRPr="0015307F">
              <w:t>21</w:t>
            </w:r>
          </w:p>
          <w:p w14:paraId="54D49510" w14:textId="7164FF80" w:rsidR="0015307F" w:rsidRDefault="0015307F" w:rsidP="00C213BA">
            <w:pPr>
              <w:pStyle w:val="ResumeText"/>
              <w:ind w:left="15" w:right="9"/>
              <w:jc w:val="both"/>
              <w:rPr>
                <w:shd w:val="clear" w:color="auto" w:fill="FFFFFF"/>
              </w:rPr>
            </w:pPr>
            <w:r w:rsidRPr="0015307F">
              <w:rPr>
                <w:shd w:val="clear" w:color="auto" w:fill="FFFFFF"/>
              </w:rPr>
              <w:t xml:space="preserve">Interpreted data, analyzed results using qualitative techniques and present to      Accounting Department. Developed data analyses, data </w:t>
            </w:r>
            <w:r w:rsidR="000A7EF6">
              <w:rPr>
                <w:shd w:val="clear" w:color="auto" w:fill="FFFFFF"/>
              </w:rPr>
              <w:t>extraction and collection</w:t>
            </w:r>
            <w:r w:rsidRPr="0015307F">
              <w:rPr>
                <w:shd w:val="clear" w:color="auto" w:fill="FFFFFF"/>
              </w:rPr>
              <w:t xml:space="preserve"> to optimize accounting operations. Managed data warehouse and maintained databases. Created ad hoc reports as needed using tableau and ADM Software.</w:t>
            </w:r>
          </w:p>
          <w:p w14:paraId="1EA97E98" w14:textId="77777777" w:rsidR="00E048E3" w:rsidRDefault="00000000" w:rsidP="00E048E3">
            <w:pPr>
              <w:pStyle w:val="ResumeText"/>
              <w:jc w:val="both"/>
            </w:pPr>
            <w:sdt>
              <w:sdtPr>
                <w:id w:val="-187835873"/>
                <w:placeholder>
                  <w:docPart w:val="5F1C465814A14F6DBAF485543C761BE2"/>
                </w:placeholder>
                <w:temporary/>
                <w:showingPlcHdr/>
                <w15:appearance w15:val="hidden"/>
              </w:sdtPr>
              <w:sdtContent>
                <w:r w:rsidR="00E048E3" w:rsidRPr="005078DE">
                  <w:rPr>
                    <w:rFonts w:asciiTheme="majorHAnsi" w:hAnsiTheme="majorHAnsi" w:cstheme="majorHAnsi"/>
                    <w:b/>
                    <w:bCs/>
                  </w:rPr>
                  <w:t>ACHIEVEMENTS HIGHLIGHTS</w:t>
                </w:r>
              </w:sdtContent>
            </w:sdt>
          </w:p>
          <w:p w14:paraId="4A4125CC" w14:textId="77777777" w:rsidR="00E048E3" w:rsidRDefault="00E048E3" w:rsidP="00E048E3">
            <w:pPr>
              <w:pStyle w:val="ResumeText"/>
              <w:numPr>
                <w:ilvl w:val="0"/>
                <w:numId w:val="4"/>
              </w:numPr>
              <w:ind w:left="375" w:right="9"/>
              <w:jc w:val="both"/>
              <w:rPr>
                <w:shd w:val="clear" w:color="auto" w:fill="FFFFFF"/>
              </w:rPr>
            </w:pPr>
            <w:r w:rsidRPr="008C7413">
              <w:rPr>
                <w:b/>
                <w:bCs/>
                <w:shd w:val="clear" w:color="auto" w:fill="FFFFFF"/>
              </w:rPr>
              <w:t xml:space="preserve">Built automated reports for </w:t>
            </w:r>
            <w:r>
              <w:rPr>
                <w:b/>
                <w:bCs/>
                <w:shd w:val="clear" w:color="auto" w:fill="FFFFFF"/>
              </w:rPr>
              <w:t>Accounting</w:t>
            </w:r>
            <w:r w:rsidRPr="008C7413">
              <w:rPr>
                <w:b/>
                <w:bCs/>
                <w:shd w:val="clear" w:color="auto" w:fill="FFFFFF"/>
              </w:rPr>
              <w:t xml:space="preserve"> Department.</w:t>
            </w:r>
            <w:r>
              <w:rPr>
                <w:shd w:val="clear" w:color="auto" w:fill="FFFFFF"/>
              </w:rPr>
              <w:t xml:space="preserve"> Created SQL reports in ADM Cloud to monitor transactions.</w:t>
            </w:r>
          </w:p>
          <w:p w14:paraId="676A3CCC" w14:textId="79AC0760" w:rsidR="00E048E3" w:rsidRDefault="00E048E3" w:rsidP="00E048E3">
            <w:pPr>
              <w:pStyle w:val="ResumeText"/>
              <w:numPr>
                <w:ilvl w:val="0"/>
                <w:numId w:val="4"/>
              </w:numPr>
              <w:ind w:left="375" w:right="9"/>
              <w:jc w:val="both"/>
              <w:rPr>
                <w:shd w:val="clear" w:color="auto" w:fill="FFFFFF"/>
              </w:rPr>
            </w:pPr>
            <w:r w:rsidRPr="00EE020A">
              <w:rPr>
                <w:b/>
                <w:bCs/>
                <w:shd w:val="clear" w:color="auto" w:fill="FFFFFF"/>
              </w:rPr>
              <w:t>Created Dashboards in ADM Cloud.</w:t>
            </w:r>
            <w:r>
              <w:rPr>
                <w:shd w:val="clear" w:color="auto" w:fill="FFFFFF"/>
              </w:rPr>
              <w:t xml:space="preserve"> Created visualizations of Sales, Forecasting (Time Series</w:t>
            </w:r>
            <w:r w:rsidR="00F01D39">
              <w:rPr>
                <w:shd w:val="clear" w:color="auto" w:fill="FFFFFF"/>
              </w:rPr>
              <w:t xml:space="preserve"> and Linear Regression</w:t>
            </w:r>
            <w:r>
              <w:rPr>
                <w:shd w:val="clear" w:color="auto" w:fill="FFFFFF"/>
              </w:rPr>
              <w:t>)</w:t>
            </w:r>
            <w:r w:rsidR="00EE020A">
              <w:rPr>
                <w:shd w:val="clear" w:color="auto" w:fill="FFFFFF"/>
              </w:rPr>
              <w:t xml:space="preserve">. </w:t>
            </w:r>
            <w:r>
              <w:rPr>
                <w:shd w:val="clear" w:color="auto" w:fill="FFFFFF"/>
              </w:rPr>
              <w:t xml:space="preserve">   </w:t>
            </w:r>
          </w:p>
          <w:p w14:paraId="3E606C11" w14:textId="51A4DBFC" w:rsidR="001D133A" w:rsidRDefault="001D133A" w:rsidP="00E048E3">
            <w:pPr>
              <w:pStyle w:val="ResumeText"/>
              <w:numPr>
                <w:ilvl w:val="0"/>
                <w:numId w:val="4"/>
              </w:numPr>
              <w:ind w:left="375" w:right="9"/>
              <w:jc w:val="both"/>
              <w:rPr>
                <w:shd w:val="clear" w:color="auto" w:fill="FFFFFF"/>
              </w:rPr>
            </w:pPr>
            <w:r>
              <w:rPr>
                <w:b/>
                <w:bCs/>
                <w:shd w:val="clear" w:color="auto" w:fill="FFFFFF"/>
              </w:rPr>
              <w:t>Developed ad hoc reports.</w:t>
            </w:r>
            <w:r>
              <w:rPr>
                <w:shd w:val="clear" w:color="auto" w:fill="FFFFFF"/>
              </w:rPr>
              <w:t xml:space="preserve"> Created and maintained reports for the different Netflix and Lionsgate movie productions.  </w:t>
            </w:r>
          </w:p>
          <w:p w14:paraId="0017E17C" w14:textId="77777777" w:rsidR="003E1294" w:rsidRDefault="003E1294" w:rsidP="003E1294">
            <w:pPr>
              <w:pStyle w:val="Heading2"/>
            </w:pPr>
            <w:r>
              <w:t xml:space="preserve">DAta Analyst </w:t>
            </w:r>
          </w:p>
          <w:p w14:paraId="2F31FD6F" w14:textId="119B7AA9" w:rsidR="003E1294" w:rsidRPr="00EE020A" w:rsidRDefault="003E1294" w:rsidP="003E1294">
            <w:pPr>
              <w:pStyle w:val="ResumeText"/>
              <w:ind w:left="15" w:right="9"/>
              <w:rPr>
                <w:rFonts w:asciiTheme="majorHAnsi" w:hAnsiTheme="majorHAnsi" w:cstheme="majorHAnsi"/>
                <w:b/>
                <w:bCs/>
              </w:rPr>
            </w:pPr>
            <w:r>
              <w:rPr>
                <w:rFonts w:asciiTheme="majorHAnsi" w:hAnsiTheme="majorHAnsi" w:cstheme="majorHAnsi"/>
                <w:b/>
                <w:bCs/>
              </w:rPr>
              <w:t>C</w:t>
            </w:r>
            <w:r w:rsidR="00C213BA">
              <w:rPr>
                <w:rFonts w:asciiTheme="majorHAnsi" w:hAnsiTheme="majorHAnsi" w:cstheme="majorHAnsi"/>
                <w:b/>
                <w:bCs/>
              </w:rPr>
              <w:t>ARRIER ENTERPRISE. REMOTE. CONTRACT</w:t>
            </w:r>
          </w:p>
          <w:p w14:paraId="3F3AF25B" w14:textId="77777777" w:rsidR="00C213BA" w:rsidRDefault="003E1294" w:rsidP="0015307F">
            <w:pPr>
              <w:pStyle w:val="ResumeText"/>
              <w:ind w:left="15" w:right="9"/>
              <w:rPr>
                <w:shd w:val="clear" w:color="auto" w:fill="FFFFFF"/>
              </w:rPr>
            </w:pPr>
            <w:r w:rsidRPr="003E1294">
              <w:rPr>
                <w:shd w:val="clear" w:color="auto" w:fill="FFFFFF"/>
              </w:rPr>
              <w:t xml:space="preserve">Jan 2019–April 2020 </w:t>
            </w:r>
          </w:p>
          <w:p w14:paraId="7CB27B43" w14:textId="25920053" w:rsidR="003E1294" w:rsidRDefault="003E1294" w:rsidP="00C213BA">
            <w:pPr>
              <w:pStyle w:val="ResumeText"/>
              <w:ind w:left="15" w:right="9"/>
              <w:jc w:val="both"/>
              <w:rPr>
                <w:shd w:val="clear" w:color="auto" w:fill="FFFFFF"/>
              </w:rPr>
            </w:pPr>
            <w:r w:rsidRPr="003E1294">
              <w:rPr>
                <w:shd w:val="clear" w:color="auto" w:fill="FFFFFF"/>
              </w:rPr>
              <w:t xml:space="preserve">Evaluated marketing trends and predictions and </w:t>
            </w:r>
            <w:r w:rsidR="007958B6" w:rsidRPr="003E1294">
              <w:rPr>
                <w:shd w:val="clear" w:color="auto" w:fill="FFFFFF"/>
              </w:rPr>
              <w:t>researched</w:t>
            </w:r>
            <w:r w:rsidRPr="003E1294">
              <w:rPr>
                <w:shd w:val="clear" w:color="auto" w:fill="FFFFFF"/>
              </w:rPr>
              <w:t xml:space="preserve"> market conditions to develop sales goals, marketing strategies and forecasting using Python. Analyzed sales team territories and monitored sales programs using Excel, T-SQL, Tableau, Power BI. Used Hadoop for handling Tera data.</w:t>
            </w:r>
          </w:p>
          <w:p w14:paraId="57C1CF95" w14:textId="77777777" w:rsidR="00251ECF" w:rsidRDefault="00000000" w:rsidP="00251ECF">
            <w:pPr>
              <w:pStyle w:val="ResumeText"/>
              <w:jc w:val="both"/>
            </w:pPr>
            <w:sdt>
              <w:sdtPr>
                <w:id w:val="-866214954"/>
                <w:placeholder>
                  <w:docPart w:val="BD7C4AA3EDF944498D5EB60414DC17CC"/>
                </w:placeholder>
                <w:temporary/>
                <w:showingPlcHdr/>
                <w15:appearance w15:val="hidden"/>
              </w:sdtPr>
              <w:sdtContent>
                <w:r w:rsidR="00251ECF" w:rsidRPr="005078DE">
                  <w:rPr>
                    <w:rFonts w:asciiTheme="majorHAnsi" w:hAnsiTheme="majorHAnsi" w:cstheme="majorHAnsi"/>
                    <w:b/>
                    <w:bCs/>
                  </w:rPr>
                  <w:t>ACHIEVEMENTS HIGHLIGHTS</w:t>
                </w:r>
              </w:sdtContent>
            </w:sdt>
          </w:p>
          <w:p w14:paraId="41455F05" w14:textId="14BBA1BD" w:rsidR="00251ECF" w:rsidRDefault="006E5743" w:rsidP="00251ECF">
            <w:pPr>
              <w:pStyle w:val="ResumeText"/>
              <w:numPr>
                <w:ilvl w:val="0"/>
                <w:numId w:val="4"/>
              </w:numPr>
              <w:ind w:left="375" w:right="9"/>
              <w:jc w:val="both"/>
              <w:rPr>
                <w:shd w:val="clear" w:color="auto" w:fill="FFFFFF"/>
              </w:rPr>
            </w:pPr>
            <w:r w:rsidRPr="008C7413">
              <w:rPr>
                <w:b/>
                <w:bCs/>
                <w:shd w:val="clear" w:color="auto" w:fill="FFFFFF"/>
              </w:rPr>
              <w:t>Developed</w:t>
            </w:r>
            <w:r w:rsidR="00251ECF" w:rsidRPr="008C7413">
              <w:rPr>
                <w:b/>
                <w:bCs/>
                <w:shd w:val="clear" w:color="auto" w:fill="FFFFFF"/>
              </w:rPr>
              <w:t xml:space="preserve"> reports for </w:t>
            </w:r>
            <w:r>
              <w:rPr>
                <w:b/>
                <w:bCs/>
                <w:shd w:val="clear" w:color="auto" w:fill="FFFFFF"/>
              </w:rPr>
              <w:t xml:space="preserve">Inventory Weekly counts and forecast. </w:t>
            </w:r>
            <w:r w:rsidR="00251ECF">
              <w:rPr>
                <w:shd w:val="clear" w:color="auto" w:fill="FFFFFF"/>
              </w:rPr>
              <w:t xml:space="preserve">Created SQL reports in </w:t>
            </w:r>
            <w:r>
              <w:rPr>
                <w:shd w:val="clear" w:color="auto" w:fill="FFFFFF"/>
              </w:rPr>
              <w:t xml:space="preserve">SQL Server to monitor inventory levels across all 10 stores with respective sales forecast for each store manager. </w:t>
            </w:r>
          </w:p>
          <w:p w14:paraId="1B323F45" w14:textId="77777777" w:rsidR="006E5743" w:rsidRDefault="006E5743" w:rsidP="00251ECF">
            <w:pPr>
              <w:pStyle w:val="ResumeText"/>
              <w:numPr>
                <w:ilvl w:val="0"/>
                <w:numId w:val="4"/>
              </w:numPr>
              <w:ind w:left="375" w:right="9"/>
              <w:jc w:val="both"/>
              <w:rPr>
                <w:shd w:val="clear" w:color="auto" w:fill="FFFFFF"/>
              </w:rPr>
            </w:pPr>
            <w:r>
              <w:rPr>
                <w:b/>
                <w:bCs/>
                <w:shd w:val="clear" w:color="auto" w:fill="FFFFFF"/>
              </w:rPr>
              <w:t>Built Ad hoc reports.</w:t>
            </w:r>
            <w:r>
              <w:rPr>
                <w:shd w:val="clear" w:color="auto" w:fill="FFFFFF"/>
              </w:rPr>
              <w:t xml:space="preserve"> Creates reports for managers and directors on specific items for the stores. </w:t>
            </w:r>
          </w:p>
          <w:p w14:paraId="7D3890EB" w14:textId="3C5B1494" w:rsidR="006E5743" w:rsidRDefault="006E5743" w:rsidP="00251ECF">
            <w:pPr>
              <w:pStyle w:val="ResumeText"/>
              <w:numPr>
                <w:ilvl w:val="0"/>
                <w:numId w:val="4"/>
              </w:numPr>
              <w:ind w:left="375" w:right="9"/>
              <w:jc w:val="both"/>
              <w:rPr>
                <w:shd w:val="clear" w:color="auto" w:fill="FFFFFF"/>
              </w:rPr>
            </w:pPr>
            <w:r>
              <w:rPr>
                <w:b/>
                <w:bCs/>
                <w:shd w:val="clear" w:color="auto" w:fill="FFFFFF"/>
              </w:rPr>
              <w:t>Created KPI for the Sales Department.</w:t>
            </w:r>
            <w:r>
              <w:rPr>
                <w:shd w:val="clear" w:color="auto" w:fill="FFFFFF"/>
              </w:rPr>
              <w:t xml:space="preserve"> Built a workspace specific for the sales department to track individual KPI’s, such as Sales, future deals, pipelines</w:t>
            </w:r>
            <w:r w:rsidR="00A95184">
              <w:rPr>
                <w:shd w:val="clear" w:color="auto" w:fill="FFFFFF"/>
              </w:rPr>
              <w:t xml:space="preserve">, number of visits and comments. </w:t>
            </w:r>
            <w:r>
              <w:rPr>
                <w:shd w:val="clear" w:color="auto" w:fill="FFFFFF"/>
              </w:rPr>
              <w:t xml:space="preserve"> </w:t>
            </w:r>
          </w:p>
          <w:p w14:paraId="42C7B829" w14:textId="77777777" w:rsidR="00560DFC" w:rsidRDefault="00560DFC" w:rsidP="00560DFC">
            <w:pPr>
              <w:pStyle w:val="Heading2"/>
            </w:pPr>
            <w:r>
              <w:t xml:space="preserve">DAta Analyst </w:t>
            </w:r>
          </w:p>
          <w:p w14:paraId="02F0E13A" w14:textId="47ACA818" w:rsidR="00560DFC" w:rsidRPr="00EE020A" w:rsidRDefault="00560DFC" w:rsidP="00560DFC">
            <w:pPr>
              <w:pStyle w:val="ResumeText"/>
              <w:ind w:left="15" w:right="9"/>
              <w:rPr>
                <w:rFonts w:asciiTheme="majorHAnsi" w:hAnsiTheme="majorHAnsi" w:cstheme="majorHAnsi"/>
                <w:b/>
                <w:bCs/>
              </w:rPr>
            </w:pPr>
            <w:r>
              <w:rPr>
                <w:rFonts w:asciiTheme="majorHAnsi" w:hAnsiTheme="majorHAnsi" w:cstheme="majorHAnsi"/>
                <w:b/>
                <w:bCs/>
              </w:rPr>
              <w:t>TRANE SUPPLY. HYBRID. FULL TIME</w:t>
            </w:r>
          </w:p>
          <w:p w14:paraId="5C54827A" w14:textId="505435A5" w:rsidR="00251ECF" w:rsidRDefault="00560DFC" w:rsidP="00560DFC">
            <w:pPr>
              <w:pStyle w:val="ResumeText"/>
              <w:ind w:left="15" w:right="9"/>
              <w:jc w:val="both"/>
              <w:rPr>
                <w:shd w:val="clear" w:color="auto" w:fill="FFFFFF"/>
              </w:rPr>
            </w:pPr>
            <w:r>
              <w:rPr>
                <w:shd w:val="clear" w:color="auto" w:fill="FFFFFF"/>
              </w:rPr>
              <w:t>Feb</w:t>
            </w:r>
            <w:r w:rsidRPr="003E1294">
              <w:rPr>
                <w:shd w:val="clear" w:color="auto" w:fill="FFFFFF"/>
              </w:rPr>
              <w:t xml:space="preserve"> 20</w:t>
            </w:r>
            <w:r>
              <w:rPr>
                <w:shd w:val="clear" w:color="auto" w:fill="FFFFFF"/>
              </w:rPr>
              <w:t>15</w:t>
            </w:r>
            <w:r w:rsidRPr="003E1294">
              <w:rPr>
                <w:shd w:val="clear" w:color="auto" w:fill="FFFFFF"/>
              </w:rPr>
              <w:t>–</w:t>
            </w:r>
            <w:r>
              <w:rPr>
                <w:shd w:val="clear" w:color="auto" w:fill="FFFFFF"/>
              </w:rPr>
              <w:t>Mar</w:t>
            </w:r>
            <w:r w:rsidRPr="003E1294">
              <w:rPr>
                <w:shd w:val="clear" w:color="auto" w:fill="FFFFFF"/>
              </w:rPr>
              <w:t xml:space="preserve"> 20</w:t>
            </w:r>
            <w:r>
              <w:rPr>
                <w:shd w:val="clear" w:color="auto" w:fill="FFFFFF"/>
              </w:rPr>
              <w:t>19</w:t>
            </w:r>
          </w:p>
          <w:p w14:paraId="42EBB28D" w14:textId="11B68AC5" w:rsidR="00560DFC" w:rsidRDefault="00560DFC" w:rsidP="00560DFC">
            <w:pPr>
              <w:pStyle w:val="ResumeText"/>
              <w:ind w:left="15" w:right="9"/>
              <w:jc w:val="both"/>
              <w:rPr>
                <w:shd w:val="clear" w:color="auto" w:fill="FFFFFF"/>
              </w:rPr>
            </w:pPr>
            <w:r>
              <w:rPr>
                <w:shd w:val="clear" w:color="auto" w:fill="FFFFFF"/>
              </w:rPr>
              <w:t xml:space="preserve">Designed and built </w:t>
            </w:r>
            <w:r w:rsidRPr="00560DFC">
              <w:rPr>
                <w:shd w:val="clear" w:color="auto" w:fill="FFFFFF"/>
              </w:rPr>
              <w:t>Tableau dashboards</w:t>
            </w:r>
            <w:r>
              <w:rPr>
                <w:shd w:val="clear" w:color="auto" w:fill="FFFFFF"/>
              </w:rPr>
              <w:t xml:space="preserve">. Created Executive reports in </w:t>
            </w:r>
            <w:r w:rsidRPr="00560DFC">
              <w:rPr>
                <w:shd w:val="clear" w:color="auto" w:fill="FFFFFF"/>
              </w:rPr>
              <w:t xml:space="preserve">Excel, Power-Bi and SSRS. Used Pandas and </w:t>
            </w:r>
            <w:r w:rsidR="0034789A" w:rsidRPr="00560DFC">
              <w:rPr>
                <w:shd w:val="clear" w:color="auto" w:fill="FFFFFF"/>
              </w:rPr>
              <w:t>NumPy</w:t>
            </w:r>
            <w:r w:rsidRPr="00560DFC">
              <w:rPr>
                <w:shd w:val="clear" w:color="auto" w:fill="FFFFFF"/>
              </w:rPr>
              <w:t xml:space="preserve"> </w:t>
            </w:r>
            <w:r>
              <w:rPr>
                <w:shd w:val="clear" w:color="auto" w:fill="FFFFFF"/>
              </w:rPr>
              <w:t xml:space="preserve">in python </w:t>
            </w:r>
            <w:r w:rsidRPr="00560DFC">
              <w:rPr>
                <w:shd w:val="clear" w:color="auto" w:fill="FFFFFF"/>
              </w:rPr>
              <w:t xml:space="preserve">to organize data and </w:t>
            </w:r>
            <w:r w:rsidR="007958B6" w:rsidRPr="00560DFC">
              <w:rPr>
                <w:shd w:val="clear" w:color="auto" w:fill="FFFFFF"/>
              </w:rPr>
              <w:t>present it</w:t>
            </w:r>
            <w:r w:rsidRPr="00560DFC">
              <w:rPr>
                <w:shd w:val="clear" w:color="auto" w:fill="FFFFFF"/>
              </w:rPr>
              <w:t xml:space="preserve"> on Tableau. Maintained data Warehouse in SQL</w:t>
            </w:r>
            <w:r>
              <w:rPr>
                <w:shd w:val="clear" w:color="auto" w:fill="FFFFFF"/>
              </w:rPr>
              <w:t xml:space="preserve">. Created automated reports using </w:t>
            </w:r>
            <w:r w:rsidRPr="00560DFC">
              <w:rPr>
                <w:shd w:val="clear" w:color="auto" w:fill="FFFFFF"/>
              </w:rPr>
              <w:t>SSIS</w:t>
            </w:r>
            <w:r>
              <w:rPr>
                <w:shd w:val="clear" w:color="auto" w:fill="FFFFFF"/>
              </w:rPr>
              <w:t xml:space="preserve"> in SQL Server.</w:t>
            </w:r>
          </w:p>
          <w:p w14:paraId="459086BF" w14:textId="77777777" w:rsidR="00560DFC" w:rsidRDefault="00000000" w:rsidP="00560DFC">
            <w:pPr>
              <w:pStyle w:val="ResumeText"/>
              <w:jc w:val="both"/>
            </w:pPr>
            <w:sdt>
              <w:sdtPr>
                <w:id w:val="-832915314"/>
                <w:placeholder>
                  <w:docPart w:val="5CF2AE9C0DE44170BCCFA20CDCD0EB1B"/>
                </w:placeholder>
                <w:temporary/>
                <w:showingPlcHdr/>
                <w15:appearance w15:val="hidden"/>
              </w:sdtPr>
              <w:sdtContent>
                <w:r w:rsidR="00560DFC" w:rsidRPr="005078DE">
                  <w:rPr>
                    <w:rFonts w:asciiTheme="majorHAnsi" w:hAnsiTheme="majorHAnsi" w:cstheme="majorHAnsi"/>
                    <w:b/>
                    <w:bCs/>
                  </w:rPr>
                  <w:t>ACHIEVEMENTS HIGHLIGHTS</w:t>
                </w:r>
              </w:sdtContent>
            </w:sdt>
          </w:p>
          <w:p w14:paraId="13C04F21" w14:textId="77777777" w:rsidR="00F56803" w:rsidRDefault="00560DFC" w:rsidP="00715F85">
            <w:pPr>
              <w:pStyle w:val="ResumeText"/>
              <w:numPr>
                <w:ilvl w:val="0"/>
                <w:numId w:val="5"/>
              </w:numPr>
              <w:ind w:left="375" w:right="9"/>
              <w:jc w:val="both"/>
              <w:rPr>
                <w:shd w:val="clear" w:color="auto" w:fill="FFFFFF"/>
              </w:rPr>
            </w:pPr>
            <w:r w:rsidRPr="00715F85">
              <w:rPr>
                <w:b/>
                <w:bCs/>
                <w:shd w:val="clear" w:color="auto" w:fill="FFFFFF"/>
              </w:rPr>
              <w:t>Developed reports for Inventory Weekly counts and forecast</w:t>
            </w:r>
            <w:r w:rsidR="001D133A" w:rsidRPr="00715F85">
              <w:rPr>
                <w:b/>
                <w:bCs/>
                <w:shd w:val="clear" w:color="auto" w:fill="FFFFFF"/>
              </w:rPr>
              <w:t>ing</w:t>
            </w:r>
            <w:r w:rsidRPr="00715F85">
              <w:rPr>
                <w:b/>
                <w:bCs/>
                <w:shd w:val="clear" w:color="auto" w:fill="FFFFFF"/>
              </w:rPr>
              <w:t xml:space="preserve">. </w:t>
            </w:r>
            <w:r w:rsidRPr="00715F85">
              <w:rPr>
                <w:shd w:val="clear" w:color="auto" w:fill="FFFFFF"/>
              </w:rPr>
              <w:t>Created SQL reports in SQL Server to monitor inventory levels</w:t>
            </w:r>
            <w:r w:rsidR="001D133A" w:rsidRPr="00715F85">
              <w:rPr>
                <w:shd w:val="clear" w:color="auto" w:fill="FFFFFF"/>
              </w:rPr>
              <w:t xml:space="preserve">. Created store procedure to run inventory sheets. </w:t>
            </w:r>
          </w:p>
          <w:p w14:paraId="3151FDD2" w14:textId="77777777" w:rsidR="00715F85" w:rsidRDefault="00715F85" w:rsidP="00715F85">
            <w:pPr>
              <w:pStyle w:val="ResumeText"/>
              <w:numPr>
                <w:ilvl w:val="0"/>
                <w:numId w:val="5"/>
              </w:numPr>
              <w:ind w:left="375" w:right="9"/>
              <w:jc w:val="both"/>
              <w:rPr>
                <w:shd w:val="clear" w:color="auto" w:fill="FFFFFF"/>
              </w:rPr>
            </w:pPr>
            <w:r w:rsidRPr="00F56803">
              <w:rPr>
                <w:b/>
                <w:bCs/>
                <w:shd w:val="clear" w:color="auto" w:fill="FFFFFF"/>
              </w:rPr>
              <w:t>Created ML Solution to reduce carboard expenses.</w:t>
            </w:r>
            <w:r>
              <w:rPr>
                <w:shd w:val="clear" w:color="auto" w:fill="FFFFFF"/>
              </w:rPr>
              <w:t xml:space="preserve"> Created algorithm for the C-Level executives of the company to demonstrate a change in sizes of boxes would significantly reduce the company footprint and subsequently, expenses. Resulted in a change in sizes and a new foam machine to ship parts saving the company $1.2M a year in expenses. </w:t>
            </w:r>
          </w:p>
          <w:p w14:paraId="61981A96" w14:textId="6E1725C3" w:rsidR="00715F85" w:rsidRPr="00AD3F86" w:rsidRDefault="00715F85" w:rsidP="00715F85">
            <w:pPr>
              <w:pStyle w:val="ResumeText"/>
              <w:numPr>
                <w:ilvl w:val="0"/>
                <w:numId w:val="5"/>
              </w:numPr>
              <w:ind w:left="375" w:right="9"/>
              <w:jc w:val="both"/>
              <w:rPr>
                <w:shd w:val="clear" w:color="auto" w:fill="FFFFFF"/>
              </w:rPr>
            </w:pPr>
            <w:r>
              <w:rPr>
                <w:b/>
                <w:bCs/>
                <w:shd w:val="clear" w:color="auto" w:fill="FFFFFF"/>
              </w:rPr>
              <w:t>Created a Lead system for Inside Sales Department.</w:t>
            </w:r>
            <w:r>
              <w:rPr>
                <w:shd w:val="clear" w:color="auto" w:fill="FFFFFF"/>
              </w:rPr>
              <w:t xml:space="preserve"> Created a lead system in Tableau using dormant quotes that helped inside sales associates, follow up with sales. Th</w:t>
            </w:r>
            <w:r w:rsidR="00F01D39">
              <w:rPr>
                <w:shd w:val="clear" w:color="auto" w:fill="FFFFFF"/>
              </w:rPr>
              <w:t>e project helped</w:t>
            </w:r>
            <w:r>
              <w:rPr>
                <w:shd w:val="clear" w:color="auto" w:fill="FFFFFF"/>
              </w:rPr>
              <w:t xml:space="preserve"> increased sales 42% ($350K) in 2018.</w:t>
            </w:r>
          </w:p>
        </w:tc>
      </w:tr>
      <w:tr w:rsidR="00715F85" w14:paraId="08ADA83C" w14:textId="77777777" w:rsidTr="007504ED">
        <w:tc>
          <w:tcPr>
            <w:tcW w:w="2070" w:type="dxa"/>
            <w:tcMar>
              <w:right w:w="475" w:type="dxa"/>
            </w:tcMar>
          </w:tcPr>
          <w:p w14:paraId="4DA0DAC1" w14:textId="6776FCC1" w:rsidR="00715F85" w:rsidRDefault="00000000" w:rsidP="006A589F">
            <w:pPr>
              <w:pStyle w:val="Heading1"/>
              <w:jc w:val="left"/>
            </w:pPr>
            <w:sdt>
              <w:sdtPr>
                <w:id w:val="-692151611"/>
                <w:placeholder>
                  <w:docPart w:val="C06587AF854245C987D2C07DADA78F74"/>
                </w:placeholder>
                <w:temporary/>
                <w:showingPlcHdr/>
                <w15:appearance w15:val="hidden"/>
              </w:sdtPr>
              <w:sdtContent>
                <w:r w:rsidR="00715F85">
                  <w:t>Education</w:t>
                </w:r>
              </w:sdtContent>
            </w:sdt>
          </w:p>
        </w:tc>
        <w:tc>
          <w:tcPr>
            <w:tcW w:w="8190" w:type="dxa"/>
          </w:tcPr>
          <w:p w14:paraId="3EABDE5A" w14:textId="77777777" w:rsidR="004B0B48" w:rsidRPr="004B0B48" w:rsidRDefault="004B0B48" w:rsidP="004B0B48">
            <w:pPr>
              <w:pStyle w:val="ListParagraph"/>
              <w:numPr>
                <w:ilvl w:val="0"/>
                <w:numId w:val="5"/>
              </w:numPr>
              <w:autoSpaceDE w:val="0"/>
              <w:spacing w:before="89"/>
              <w:ind w:left="375" w:right="1"/>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Associates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Administration</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Miami</w:t>
            </w:r>
            <w:r w:rsidRPr="004B0B48">
              <w:rPr>
                <w:rFonts w:asciiTheme="minorHAnsi" w:eastAsiaTheme="minorHAnsi" w:hAnsiTheme="minorHAnsi" w:cstheme="majorHAnsi"/>
                <w:color w:val="1C3150"/>
                <w:spacing w:val="-2"/>
                <w:sz w:val="20"/>
                <w:szCs w:val="28"/>
              </w:rPr>
              <w:t xml:space="preserve"> </w:t>
            </w:r>
            <w:r w:rsidRPr="004B0B48">
              <w:rPr>
                <w:rFonts w:asciiTheme="minorHAnsi" w:eastAsiaTheme="minorHAnsi" w:hAnsiTheme="minorHAnsi" w:cstheme="majorHAnsi"/>
                <w:color w:val="1C3150"/>
                <w:sz w:val="20"/>
                <w:szCs w:val="28"/>
              </w:rPr>
              <w:t>Dade College. May-1997</w:t>
            </w:r>
          </w:p>
          <w:p w14:paraId="627DF078" w14:textId="77777777" w:rsidR="004B0B48" w:rsidRPr="004B0B48" w:rsidRDefault="004B0B48" w:rsidP="004B0B48">
            <w:pPr>
              <w:pStyle w:val="ListParagraph"/>
              <w:numPr>
                <w:ilvl w:val="0"/>
                <w:numId w:val="5"/>
              </w:numPr>
              <w:tabs>
                <w:tab w:val="left" w:pos="990"/>
              </w:tabs>
              <w:autoSpaceDE w:val="0"/>
              <w:spacing w:before="160"/>
              <w:ind w:left="375" w:right="3"/>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Bachelor</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Administration</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(B.B.A)-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Kennesaw State College.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Oct-2010</w:t>
            </w:r>
          </w:p>
          <w:p w14:paraId="147F1A44" w14:textId="33D909BE" w:rsidR="004B0B48" w:rsidRPr="004B0B48" w:rsidRDefault="004B0B48" w:rsidP="004B0B48">
            <w:pPr>
              <w:pStyle w:val="ListParagraph"/>
              <w:numPr>
                <w:ilvl w:val="0"/>
                <w:numId w:val="5"/>
              </w:numPr>
              <w:tabs>
                <w:tab w:val="left" w:pos="990"/>
              </w:tabs>
              <w:autoSpaceDE w:val="0"/>
              <w:spacing w:before="158"/>
              <w:ind w:left="375"/>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Master</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(M.B.A)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38"/>
                <w:sz w:val="20"/>
                <w:szCs w:val="28"/>
              </w:rPr>
              <w:t xml:space="preserve"> </w:t>
            </w:r>
            <w:r w:rsidRPr="004B0B48">
              <w:rPr>
                <w:rFonts w:asciiTheme="minorHAnsi" w:eastAsiaTheme="minorHAnsi" w:hAnsiTheme="minorHAnsi" w:cstheme="majorHAnsi"/>
                <w:color w:val="1C3150"/>
                <w:sz w:val="20"/>
                <w:szCs w:val="28"/>
              </w:rPr>
              <w:t>Intelligence-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Nova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Southeastern Univ</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00195FF5">
              <w:rPr>
                <w:rFonts w:asciiTheme="minorHAnsi" w:eastAsiaTheme="minorHAnsi" w:hAnsiTheme="minorHAnsi" w:cstheme="majorHAnsi"/>
                <w:color w:val="1C3150"/>
                <w:sz w:val="20"/>
                <w:szCs w:val="28"/>
              </w:rPr>
              <w:t>Fall</w:t>
            </w:r>
            <w:r w:rsidR="00D60798" w:rsidRPr="004B0B48">
              <w:rPr>
                <w:rFonts w:asciiTheme="minorHAnsi" w:eastAsiaTheme="minorHAnsi" w:hAnsiTheme="minorHAnsi" w:cstheme="majorHAnsi"/>
                <w:color w:val="1C3150"/>
                <w:sz w:val="20"/>
                <w:szCs w:val="28"/>
              </w:rPr>
              <w:t xml:space="preserve"> </w:t>
            </w:r>
            <w:r w:rsidR="00D60798" w:rsidRPr="004B0B48">
              <w:rPr>
                <w:rFonts w:asciiTheme="minorHAnsi" w:eastAsiaTheme="minorHAnsi" w:hAnsiTheme="minorHAnsi" w:cstheme="majorHAnsi"/>
                <w:color w:val="1C3150"/>
                <w:spacing w:val="-38"/>
                <w:sz w:val="20"/>
                <w:szCs w:val="28"/>
              </w:rPr>
              <w:t>2023</w:t>
            </w:r>
            <w:r w:rsidRPr="004B0B48">
              <w:rPr>
                <w:rFonts w:asciiTheme="minorHAnsi" w:eastAsiaTheme="minorHAnsi" w:hAnsiTheme="minorHAnsi" w:cstheme="majorHAnsi"/>
                <w:color w:val="1C3150"/>
                <w:sz w:val="20"/>
                <w:szCs w:val="28"/>
              </w:rPr>
              <w:t>) (3 classes left)</w:t>
            </w:r>
          </w:p>
          <w:p w14:paraId="6B1F610B" w14:textId="77777777" w:rsidR="004B0B48" w:rsidRPr="004B0B48" w:rsidRDefault="004B0B48" w:rsidP="004B0B48">
            <w:pPr>
              <w:pStyle w:val="ListParagraph"/>
              <w:numPr>
                <w:ilvl w:val="0"/>
                <w:numId w:val="5"/>
              </w:numPr>
              <w:tabs>
                <w:tab w:val="left" w:pos="990"/>
              </w:tabs>
              <w:autoSpaceDE w:val="0"/>
              <w:spacing w:before="160"/>
              <w:ind w:left="375"/>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Associates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Intelligence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(A.A.S)-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Miami</w:t>
            </w:r>
            <w:r w:rsidRPr="004B0B48">
              <w:rPr>
                <w:rFonts w:asciiTheme="minorHAnsi" w:eastAsiaTheme="minorHAnsi" w:hAnsiTheme="minorHAnsi" w:cstheme="majorHAnsi"/>
                <w:color w:val="1C3150"/>
                <w:spacing w:val="-2"/>
                <w:sz w:val="20"/>
                <w:szCs w:val="28"/>
              </w:rPr>
              <w:t xml:space="preserve"> </w:t>
            </w:r>
            <w:r w:rsidRPr="004B0B48">
              <w:rPr>
                <w:rFonts w:asciiTheme="minorHAnsi" w:eastAsiaTheme="minorHAnsi" w:hAnsiTheme="minorHAnsi" w:cstheme="majorHAnsi"/>
                <w:color w:val="1C3150"/>
                <w:sz w:val="20"/>
                <w:szCs w:val="28"/>
              </w:rPr>
              <w:t>Dade College. Dec-2019</w:t>
            </w:r>
          </w:p>
          <w:p w14:paraId="3C432736" w14:textId="0D74F64C" w:rsidR="004B0B48" w:rsidRPr="00E41B1E" w:rsidRDefault="004B0B48" w:rsidP="00E41B1E">
            <w:pPr>
              <w:pStyle w:val="ListParagraph"/>
              <w:numPr>
                <w:ilvl w:val="0"/>
                <w:numId w:val="5"/>
              </w:numPr>
              <w:tabs>
                <w:tab w:val="left" w:pos="990"/>
              </w:tabs>
              <w:autoSpaceDE w:val="0"/>
              <w:spacing w:before="161"/>
              <w:ind w:left="375"/>
              <w:jc w:val="both"/>
              <w:rPr>
                <w:rFonts w:asciiTheme="minorHAnsi" w:eastAsiaTheme="minorHAnsi" w:hAnsiTheme="minorHAnsi" w:cstheme="majorHAnsi"/>
                <w:color w:val="262626"/>
                <w:sz w:val="22"/>
                <w:szCs w:val="28"/>
              </w:rPr>
            </w:pPr>
            <w:r w:rsidRPr="004B0B48">
              <w:rPr>
                <w:rFonts w:asciiTheme="minorHAnsi" w:eastAsiaTheme="minorHAnsi" w:hAnsiTheme="minorHAnsi" w:cstheme="majorHAnsi"/>
                <w:color w:val="262626"/>
                <w:sz w:val="20"/>
                <w:szCs w:val="28"/>
              </w:rPr>
              <w:t>Bachelor</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of</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Science</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(B.S)</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Data</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Analytics-</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Miami</w:t>
            </w:r>
            <w:r w:rsidRPr="004B0B48">
              <w:rPr>
                <w:rFonts w:asciiTheme="minorHAnsi" w:eastAsiaTheme="minorHAnsi" w:hAnsiTheme="minorHAnsi" w:cstheme="majorHAnsi"/>
                <w:color w:val="262626"/>
                <w:spacing w:val="-2"/>
                <w:sz w:val="20"/>
                <w:szCs w:val="28"/>
              </w:rPr>
              <w:t xml:space="preserve"> </w:t>
            </w:r>
            <w:r w:rsidRPr="004B0B48">
              <w:rPr>
                <w:rFonts w:asciiTheme="minorHAnsi" w:eastAsiaTheme="minorHAnsi" w:hAnsiTheme="minorHAnsi" w:cstheme="majorHAnsi"/>
                <w:color w:val="262626"/>
                <w:sz w:val="20"/>
                <w:szCs w:val="28"/>
              </w:rPr>
              <w:t>Dade College. May-2021</w:t>
            </w:r>
          </w:p>
          <w:p w14:paraId="2EF5042B" w14:textId="29B277D5" w:rsidR="00715F85" w:rsidRPr="004B0B48" w:rsidRDefault="00715F85" w:rsidP="004B0B48">
            <w:pPr>
              <w:pStyle w:val="Heading2"/>
              <w:ind w:left="375"/>
              <w:rPr>
                <w:rFonts w:cstheme="majorHAnsi"/>
              </w:rPr>
            </w:pPr>
          </w:p>
        </w:tc>
      </w:tr>
      <w:tr w:rsidR="00715F85" w14:paraId="7BE22510" w14:textId="77777777" w:rsidTr="007504ED">
        <w:tc>
          <w:tcPr>
            <w:tcW w:w="2070" w:type="dxa"/>
            <w:tcMar>
              <w:right w:w="475" w:type="dxa"/>
            </w:tcMar>
          </w:tcPr>
          <w:p w14:paraId="0A60F5E3" w14:textId="06CD91A9" w:rsidR="00715F85" w:rsidRDefault="00000000" w:rsidP="006A589F">
            <w:pPr>
              <w:pStyle w:val="Heading1"/>
              <w:jc w:val="left"/>
            </w:pPr>
            <w:sdt>
              <w:sdtPr>
                <w:id w:val="633614004"/>
                <w:placeholder>
                  <w:docPart w:val="0CD8D7C949F946F9B3BBD9DCC1DDD198"/>
                </w:placeholder>
                <w:temporary/>
                <w:showingPlcHdr/>
                <w15:appearance w15:val="hidden"/>
              </w:sdtPr>
              <w:sdtContent>
                <w:r w:rsidR="00715F85">
                  <w:t>Skills &amp; interests</w:t>
                </w:r>
              </w:sdtContent>
            </w:sdt>
          </w:p>
        </w:tc>
        <w:tc>
          <w:tcPr>
            <w:tcW w:w="8190" w:type="dxa"/>
          </w:tcPr>
          <w:p w14:paraId="303792D2" w14:textId="0E7AA40B" w:rsidR="002E3A98" w:rsidRPr="002E3A98" w:rsidRDefault="002E3A98" w:rsidP="00B825B9">
            <w:pPr>
              <w:pStyle w:val="BodyText"/>
              <w:spacing w:before="239" w:line="276" w:lineRule="auto"/>
              <w:ind w:left="15" w:hanging="15"/>
              <w:jc w:val="both"/>
              <w:rPr>
                <w:rFonts w:asciiTheme="minorHAnsi" w:hAnsiTheme="minorHAnsi"/>
                <w:sz w:val="20"/>
                <w:szCs w:val="20"/>
              </w:rPr>
            </w:pPr>
            <w:r w:rsidRPr="002E3A98">
              <w:rPr>
                <w:rFonts w:asciiTheme="minorHAnsi" w:hAnsiTheme="minorHAnsi"/>
                <w:color w:val="262626"/>
                <w:sz w:val="20"/>
                <w:szCs w:val="20"/>
              </w:rPr>
              <w:t>Python,</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C++,</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R,</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SQL</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(SSRS,</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SSIS),</w:t>
            </w:r>
            <w:r w:rsidRPr="002E3A98">
              <w:rPr>
                <w:rFonts w:asciiTheme="minorHAnsi" w:hAnsiTheme="minorHAnsi"/>
                <w:color w:val="262626"/>
                <w:spacing w:val="23"/>
                <w:sz w:val="20"/>
                <w:szCs w:val="20"/>
              </w:rPr>
              <w:t xml:space="preserve"> </w:t>
            </w:r>
            <w:r w:rsidR="00B825B9">
              <w:rPr>
                <w:rFonts w:asciiTheme="minorHAnsi" w:hAnsiTheme="minorHAnsi"/>
                <w:color w:val="262626"/>
                <w:spacing w:val="23"/>
                <w:sz w:val="20"/>
                <w:szCs w:val="20"/>
              </w:rPr>
              <w:t xml:space="preserve">SSMS, </w:t>
            </w:r>
            <w:r w:rsidRPr="002E3A98">
              <w:rPr>
                <w:rFonts w:asciiTheme="minorHAnsi" w:hAnsiTheme="minorHAnsi"/>
                <w:color w:val="262626"/>
                <w:sz w:val="20"/>
                <w:szCs w:val="20"/>
              </w:rPr>
              <w:t>ETL,</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NoSQL,</w:t>
            </w:r>
            <w:r w:rsidRPr="002E3A98">
              <w:rPr>
                <w:rFonts w:asciiTheme="minorHAnsi" w:hAnsiTheme="minorHAnsi"/>
                <w:color w:val="262626"/>
                <w:spacing w:val="21"/>
                <w:sz w:val="20"/>
                <w:szCs w:val="20"/>
              </w:rPr>
              <w:t xml:space="preserve"> </w:t>
            </w:r>
            <w:r w:rsidRPr="002E3A98">
              <w:rPr>
                <w:rFonts w:asciiTheme="minorHAnsi" w:hAnsiTheme="minorHAnsi"/>
                <w:color w:val="262626"/>
                <w:sz w:val="20"/>
                <w:szCs w:val="20"/>
              </w:rPr>
              <w:t>AWS,</w:t>
            </w:r>
            <w:r w:rsidRPr="002E3A98">
              <w:rPr>
                <w:rFonts w:asciiTheme="minorHAnsi" w:hAnsiTheme="minorHAnsi"/>
                <w:color w:val="262626"/>
                <w:spacing w:val="26"/>
                <w:sz w:val="20"/>
                <w:szCs w:val="20"/>
              </w:rPr>
              <w:t xml:space="preserve"> </w:t>
            </w:r>
            <w:r w:rsidRPr="002E3A98">
              <w:rPr>
                <w:rFonts w:asciiTheme="minorHAnsi" w:hAnsiTheme="minorHAnsi"/>
                <w:color w:val="262626"/>
                <w:sz w:val="20"/>
                <w:szCs w:val="20"/>
              </w:rPr>
              <w:t>MongoDB,</w:t>
            </w:r>
            <w:r w:rsidRPr="002E3A98">
              <w:rPr>
                <w:rFonts w:asciiTheme="minorHAnsi" w:hAnsiTheme="minorHAnsi"/>
                <w:color w:val="262626"/>
                <w:spacing w:val="27"/>
                <w:sz w:val="20"/>
                <w:szCs w:val="20"/>
              </w:rPr>
              <w:t xml:space="preserve"> </w:t>
            </w:r>
            <w:r w:rsidRPr="002E3A98">
              <w:rPr>
                <w:rFonts w:asciiTheme="minorHAnsi" w:hAnsiTheme="minorHAnsi"/>
                <w:color w:val="262626"/>
                <w:sz w:val="20"/>
                <w:szCs w:val="20"/>
              </w:rPr>
              <w:t>Big</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Data</w:t>
            </w:r>
            <w:r w:rsidR="00B825B9">
              <w:rPr>
                <w:rFonts w:asciiTheme="minorHAnsi" w:hAnsiTheme="minorHAnsi"/>
                <w:color w:val="262626"/>
                <w:sz w:val="20"/>
                <w:szCs w:val="20"/>
              </w:rPr>
              <w:t xml:space="preserve">, Agile, Databricks, </w:t>
            </w:r>
            <w:r w:rsidRPr="002E3A98">
              <w:rPr>
                <w:rFonts w:asciiTheme="minorHAnsi" w:hAnsiTheme="minorHAnsi"/>
                <w:color w:val="262626"/>
                <w:sz w:val="20"/>
                <w:szCs w:val="20"/>
              </w:rPr>
              <w:t>(Hadoop, Hive, Yarn, Pig), API, Snowflake, Spark. Pandas, Pytorch. Tableau, Azure, A/B</w:t>
            </w:r>
            <w:r w:rsidRPr="002E3A98">
              <w:rPr>
                <w:rFonts w:asciiTheme="minorHAnsi" w:hAnsiTheme="minorHAnsi"/>
                <w:color w:val="262626"/>
                <w:spacing w:val="-34"/>
                <w:sz w:val="20"/>
                <w:szCs w:val="20"/>
              </w:rPr>
              <w:t xml:space="preserve"> </w:t>
            </w:r>
            <w:r w:rsidRPr="002E3A98">
              <w:rPr>
                <w:rFonts w:asciiTheme="minorHAnsi" w:hAnsiTheme="minorHAnsi"/>
                <w:color w:val="262626"/>
                <w:sz w:val="20"/>
                <w:szCs w:val="20"/>
              </w:rPr>
              <w:t>tests,</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Matplolib,</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Tensorflow,</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Cloud-based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data</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analysis</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and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Integration.</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Google analytics.</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Jupyter Notebook,</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Deep</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Learning and ML(scikit-</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learn), CI/CD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pipes</w:t>
            </w:r>
            <w:r w:rsidR="006C7DC5">
              <w:rPr>
                <w:rFonts w:asciiTheme="minorHAnsi" w:hAnsiTheme="minorHAnsi"/>
                <w:color w:val="262626"/>
                <w:sz w:val="20"/>
                <w:szCs w:val="20"/>
              </w:rPr>
              <w:t xml:space="preserve">, </w:t>
            </w:r>
            <w:r w:rsidR="006C7DC5" w:rsidRPr="006C7DC5">
              <w:rPr>
                <w:rFonts w:asciiTheme="minorHAnsi" w:hAnsiTheme="minorHAnsi"/>
                <w:color w:val="262626"/>
                <w:sz w:val="20"/>
                <w:szCs w:val="20"/>
              </w:rPr>
              <w:t>Qlik</w:t>
            </w:r>
            <w:r w:rsidR="006C7DC5">
              <w:rPr>
                <w:rFonts w:asciiTheme="minorHAnsi" w:hAnsiTheme="minorHAnsi"/>
                <w:color w:val="262626"/>
                <w:sz w:val="20"/>
                <w:szCs w:val="20"/>
              </w:rPr>
              <w:t xml:space="preserve">, </w:t>
            </w:r>
            <w:r w:rsidR="006C7DC5" w:rsidRPr="006C7DC5">
              <w:rPr>
                <w:rFonts w:asciiTheme="minorHAnsi" w:hAnsiTheme="minorHAnsi"/>
                <w:color w:val="262626"/>
                <w:sz w:val="20"/>
                <w:szCs w:val="20"/>
              </w:rPr>
              <w:t>Alteryx</w:t>
            </w:r>
            <w:r w:rsidR="00B60862">
              <w:rPr>
                <w:rFonts w:asciiTheme="minorHAnsi" w:hAnsiTheme="minorHAnsi"/>
                <w:color w:val="262626"/>
                <w:sz w:val="20"/>
                <w:szCs w:val="20"/>
              </w:rPr>
              <w:t>, Looker</w:t>
            </w:r>
            <w:r w:rsidR="00B825B9">
              <w:rPr>
                <w:rFonts w:asciiTheme="minorHAnsi" w:hAnsiTheme="minorHAnsi"/>
                <w:color w:val="262626"/>
                <w:sz w:val="20"/>
                <w:szCs w:val="20"/>
              </w:rPr>
              <w:t>, JavaScript</w:t>
            </w:r>
            <w:r w:rsidR="00A237DE">
              <w:rPr>
                <w:rFonts w:asciiTheme="minorHAnsi" w:hAnsiTheme="minorHAnsi"/>
                <w:color w:val="262626"/>
                <w:sz w:val="20"/>
                <w:szCs w:val="20"/>
              </w:rPr>
              <w:t>, Linux, PowerShell, Jenkins, Data Lake</w:t>
            </w:r>
            <w:r w:rsidR="00133E10">
              <w:rPr>
                <w:rFonts w:asciiTheme="minorHAnsi" w:hAnsiTheme="minorHAnsi"/>
                <w:color w:val="262626"/>
                <w:sz w:val="20"/>
                <w:szCs w:val="20"/>
              </w:rPr>
              <w:t>,</w:t>
            </w:r>
            <w:r w:rsidR="00A237DE">
              <w:rPr>
                <w:rFonts w:asciiTheme="minorHAnsi" w:hAnsiTheme="minorHAnsi"/>
                <w:color w:val="262626"/>
                <w:sz w:val="20"/>
                <w:szCs w:val="20"/>
              </w:rPr>
              <w:t xml:space="preserve"> Scala</w:t>
            </w:r>
            <w:r w:rsidR="000579DB">
              <w:rPr>
                <w:rFonts w:asciiTheme="minorHAnsi" w:hAnsiTheme="minorHAnsi"/>
                <w:color w:val="262626"/>
                <w:sz w:val="20"/>
                <w:szCs w:val="20"/>
              </w:rPr>
              <w:t xml:space="preserve">, </w:t>
            </w:r>
            <w:r w:rsidR="00133E10">
              <w:rPr>
                <w:rFonts w:asciiTheme="minorHAnsi" w:hAnsiTheme="minorHAnsi"/>
                <w:color w:val="262626"/>
                <w:sz w:val="20"/>
                <w:szCs w:val="20"/>
              </w:rPr>
              <w:t xml:space="preserve">Kubernetes, Docker, </w:t>
            </w:r>
            <w:r w:rsidR="000579DB">
              <w:rPr>
                <w:rFonts w:asciiTheme="minorHAnsi" w:hAnsiTheme="minorHAnsi"/>
                <w:color w:val="262626"/>
                <w:sz w:val="20"/>
                <w:szCs w:val="20"/>
              </w:rPr>
              <w:t xml:space="preserve">GitHub and GitLab. </w:t>
            </w:r>
          </w:p>
          <w:p w14:paraId="7AC53DD6" w14:textId="66EA9B35" w:rsidR="00715F85" w:rsidRPr="002E3A98" w:rsidRDefault="00715F85" w:rsidP="00AD3F86">
            <w:pPr>
              <w:pStyle w:val="Heading2"/>
              <w:rPr>
                <w:rFonts w:asciiTheme="minorHAnsi" w:hAnsiTheme="minorHAnsi"/>
              </w:rPr>
            </w:pPr>
          </w:p>
        </w:tc>
      </w:tr>
      <w:tr w:rsidR="002E3A98" w14:paraId="1C6E3E21" w14:textId="77777777" w:rsidTr="007504ED">
        <w:tc>
          <w:tcPr>
            <w:tcW w:w="2070" w:type="dxa"/>
          </w:tcPr>
          <w:p w14:paraId="47870D5C" w14:textId="3D44DEF4" w:rsidR="002E3A98" w:rsidRDefault="002E3A98" w:rsidP="002E3A98">
            <w:pPr>
              <w:pStyle w:val="Heading1"/>
              <w:jc w:val="left"/>
            </w:pPr>
            <w:r>
              <w:lastRenderedPageBreak/>
              <w:t>Certifications</w:t>
            </w:r>
          </w:p>
        </w:tc>
        <w:tc>
          <w:tcPr>
            <w:tcW w:w="8190" w:type="dxa"/>
          </w:tcPr>
          <w:p w14:paraId="505D5AFA" w14:textId="77777777" w:rsidR="002E3A98" w:rsidRPr="002E3A98" w:rsidRDefault="002E3A98" w:rsidP="002E3A98">
            <w:pPr>
              <w:pStyle w:val="ListParagraph"/>
              <w:numPr>
                <w:ilvl w:val="0"/>
                <w:numId w:val="7"/>
              </w:numPr>
              <w:autoSpaceDE w:val="0"/>
              <w:spacing w:before="237"/>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Python</w:t>
            </w:r>
            <w:r w:rsidRPr="002E3A98">
              <w:rPr>
                <w:rFonts w:asciiTheme="minorHAnsi" w:eastAsiaTheme="minorHAnsi" w:hAnsiTheme="minorHAnsi"/>
                <w:color w:val="262626"/>
                <w:spacing w:val="-4"/>
                <w:sz w:val="20"/>
                <w:szCs w:val="18"/>
              </w:rPr>
              <w:t xml:space="preserve"> </w:t>
            </w:r>
            <w:r w:rsidRPr="002E3A98">
              <w:rPr>
                <w:rFonts w:asciiTheme="minorHAnsi" w:eastAsiaTheme="minorHAnsi" w:hAnsiTheme="minorHAnsi"/>
                <w:color w:val="262626"/>
                <w:sz w:val="20"/>
                <w:szCs w:val="18"/>
              </w:rPr>
              <w:t>for</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everybody 2020</w:t>
            </w:r>
          </w:p>
          <w:p w14:paraId="2877F639" w14:textId="77777777" w:rsidR="002E3A98" w:rsidRPr="002E3A98" w:rsidRDefault="002E3A98" w:rsidP="002E3A98">
            <w:pPr>
              <w:pStyle w:val="BodyText"/>
              <w:spacing w:before="1"/>
              <w:ind w:left="465" w:hanging="450"/>
              <w:rPr>
                <w:rFonts w:asciiTheme="minorHAnsi" w:hAnsiTheme="minorHAnsi"/>
                <w:sz w:val="16"/>
                <w:szCs w:val="14"/>
              </w:rPr>
            </w:pPr>
          </w:p>
          <w:p w14:paraId="1D2DB489" w14:textId="77777777" w:rsidR="002E3A98" w:rsidRPr="002E3A98" w:rsidRDefault="002E3A98" w:rsidP="002E3A98">
            <w:pPr>
              <w:pStyle w:val="ListParagraph"/>
              <w:numPr>
                <w:ilvl w:val="0"/>
                <w:numId w:val="7"/>
              </w:numPr>
              <w:autoSpaceDE w:val="0"/>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Business</w:t>
            </w:r>
            <w:r w:rsidRPr="002E3A98">
              <w:rPr>
                <w:rFonts w:asciiTheme="minorHAnsi" w:eastAsiaTheme="minorHAnsi" w:hAnsiTheme="minorHAnsi"/>
                <w:color w:val="262626"/>
                <w:spacing w:val="-3"/>
                <w:sz w:val="20"/>
                <w:szCs w:val="18"/>
              </w:rPr>
              <w:t xml:space="preserve"> </w:t>
            </w:r>
            <w:r w:rsidRPr="002E3A98">
              <w:rPr>
                <w:rFonts w:asciiTheme="minorHAnsi" w:eastAsiaTheme="minorHAnsi" w:hAnsiTheme="minorHAnsi"/>
                <w:color w:val="262626"/>
                <w:sz w:val="20"/>
                <w:szCs w:val="18"/>
              </w:rPr>
              <w:t>Intelligence</w:t>
            </w:r>
            <w:r w:rsidRPr="002E3A98">
              <w:rPr>
                <w:rFonts w:asciiTheme="minorHAnsi" w:eastAsiaTheme="minorHAnsi" w:hAnsiTheme="minorHAnsi"/>
                <w:color w:val="262626"/>
                <w:spacing w:val="-6"/>
                <w:sz w:val="20"/>
                <w:szCs w:val="18"/>
              </w:rPr>
              <w:t xml:space="preserve"> </w:t>
            </w:r>
            <w:r w:rsidRPr="002E3A98">
              <w:rPr>
                <w:rFonts w:asciiTheme="minorHAnsi" w:eastAsiaTheme="minorHAnsi" w:hAnsiTheme="minorHAnsi"/>
                <w:color w:val="262626"/>
                <w:sz w:val="20"/>
                <w:szCs w:val="18"/>
              </w:rPr>
              <w:t>Certification</w:t>
            </w:r>
            <w:r w:rsidRPr="002E3A98">
              <w:rPr>
                <w:rFonts w:asciiTheme="minorHAnsi" w:eastAsiaTheme="minorHAnsi" w:hAnsiTheme="minorHAnsi"/>
                <w:color w:val="262626"/>
                <w:spacing w:val="-6"/>
                <w:sz w:val="20"/>
                <w:szCs w:val="18"/>
              </w:rPr>
              <w:t xml:space="preserve"> </w:t>
            </w:r>
            <w:r w:rsidRPr="002E3A98">
              <w:rPr>
                <w:rFonts w:asciiTheme="minorHAnsi" w:eastAsiaTheme="minorHAnsi" w:hAnsiTheme="minorHAnsi"/>
                <w:color w:val="262626"/>
                <w:sz w:val="20"/>
                <w:szCs w:val="18"/>
              </w:rPr>
              <w:t>2019</w:t>
            </w:r>
          </w:p>
          <w:p w14:paraId="7D73BEB6" w14:textId="77777777" w:rsidR="002E3A98" w:rsidRPr="002E3A98" w:rsidRDefault="002E3A98" w:rsidP="002E3A98">
            <w:pPr>
              <w:pStyle w:val="BodyText"/>
              <w:spacing w:before="11"/>
              <w:ind w:left="465" w:hanging="450"/>
              <w:rPr>
                <w:rFonts w:asciiTheme="minorHAnsi" w:hAnsiTheme="minorHAnsi"/>
                <w:sz w:val="16"/>
                <w:szCs w:val="14"/>
              </w:rPr>
            </w:pPr>
          </w:p>
          <w:p w14:paraId="661C7735" w14:textId="77777777" w:rsidR="0005296C" w:rsidRDefault="002E3A98">
            <w:pPr>
              <w:pStyle w:val="ListParagraph"/>
              <w:numPr>
                <w:ilvl w:val="0"/>
                <w:numId w:val="7"/>
              </w:numPr>
              <w:autoSpaceDE w:val="0"/>
              <w:spacing w:before="1"/>
              <w:ind w:left="465" w:hanging="450"/>
              <w:rPr>
                <w:rFonts w:asciiTheme="minorHAnsi" w:eastAsiaTheme="minorHAnsi" w:hAnsiTheme="minorHAnsi"/>
                <w:color w:val="262626"/>
                <w:sz w:val="20"/>
                <w:szCs w:val="18"/>
              </w:rPr>
            </w:pPr>
            <w:r w:rsidRPr="0005296C">
              <w:rPr>
                <w:rFonts w:asciiTheme="minorHAnsi" w:eastAsiaTheme="minorHAnsi" w:hAnsiTheme="minorHAnsi"/>
                <w:color w:val="262626"/>
                <w:sz w:val="20"/>
                <w:szCs w:val="18"/>
              </w:rPr>
              <w:t>Machine</w:t>
            </w:r>
            <w:r w:rsidRPr="0005296C">
              <w:rPr>
                <w:rFonts w:asciiTheme="minorHAnsi" w:eastAsiaTheme="minorHAnsi" w:hAnsiTheme="minorHAnsi"/>
                <w:color w:val="262626"/>
                <w:spacing w:val="-4"/>
                <w:sz w:val="20"/>
                <w:szCs w:val="18"/>
              </w:rPr>
              <w:t xml:space="preserve"> </w:t>
            </w:r>
            <w:r w:rsidRPr="0005296C">
              <w:rPr>
                <w:rFonts w:asciiTheme="minorHAnsi" w:eastAsiaTheme="minorHAnsi" w:hAnsiTheme="minorHAnsi"/>
                <w:color w:val="262626"/>
                <w:sz w:val="20"/>
                <w:szCs w:val="18"/>
              </w:rPr>
              <w:t>Learning</w:t>
            </w:r>
            <w:r w:rsidRPr="0005296C">
              <w:rPr>
                <w:rFonts w:asciiTheme="minorHAnsi" w:eastAsiaTheme="minorHAnsi" w:hAnsiTheme="minorHAnsi"/>
                <w:color w:val="262626"/>
                <w:spacing w:val="-3"/>
                <w:sz w:val="20"/>
                <w:szCs w:val="18"/>
              </w:rPr>
              <w:t xml:space="preserve"> </w:t>
            </w:r>
            <w:r w:rsidRPr="0005296C">
              <w:rPr>
                <w:rFonts w:asciiTheme="minorHAnsi" w:eastAsiaTheme="minorHAnsi" w:hAnsiTheme="minorHAnsi"/>
                <w:color w:val="262626"/>
                <w:sz w:val="20"/>
                <w:szCs w:val="18"/>
              </w:rPr>
              <w:t>Foundations</w:t>
            </w:r>
            <w:r w:rsidRPr="0005296C">
              <w:rPr>
                <w:rFonts w:asciiTheme="minorHAnsi" w:eastAsiaTheme="minorHAnsi" w:hAnsiTheme="minorHAnsi"/>
                <w:color w:val="262626"/>
                <w:spacing w:val="-2"/>
                <w:sz w:val="20"/>
                <w:szCs w:val="18"/>
              </w:rPr>
              <w:t xml:space="preserve"> </w:t>
            </w:r>
            <w:r w:rsidRPr="0005296C">
              <w:rPr>
                <w:rFonts w:asciiTheme="minorHAnsi" w:eastAsiaTheme="minorHAnsi" w:hAnsiTheme="minorHAnsi"/>
                <w:color w:val="262626"/>
                <w:sz w:val="20"/>
                <w:szCs w:val="18"/>
              </w:rPr>
              <w:t>2021</w:t>
            </w:r>
          </w:p>
          <w:p w14:paraId="6D160FE8" w14:textId="77777777" w:rsidR="0005296C" w:rsidRPr="0005296C" w:rsidRDefault="0005296C" w:rsidP="0005296C">
            <w:pPr>
              <w:pStyle w:val="ListParagraph"/>
              <w:rPr>
                <w:rFonts w:asciiTheme="minorHAnsi" w:eastAsiaTheme="minorHAnsi" w:hAnsiTheme="minorHAnsi"/>
                <w:color w:val="262626"/>
                <w:sz w:val="20"/>
                <w:szCs w:val="18"/>
              </w:rPr>
            </w:pPr>
          </w:p>
          <w:p w14:paraId="3BFEE4BC" w14:textId="11BBA102" w:rsidR="002E3A98" w:rsidRPr="0005296C" w:rsidRDefault="002E3A98">
            <w:pPr>
              <w:pStyle w:val="ListParagraph"/>
              <w:numPr>
                <w:ilvl w:val="0"/>
                <w:numId w:val="7"/>
              </w:numPr>
              <w:autoSpaceDE w:val="0"/>
              <w:spacing w:before="1"/>
              <w:ind w:left="465" w:hanging="450"/>
              <w:rPr>
                <w:rFonts w:asciiTheme="minorHAnsi" w:eastAsiaTheme="minorHAnsi" w:hAnsiTheme="minorHAnsi"/>
                <w:color w:val="262626"/>
                <w:sz w:val="20"/>
                <w:szCs w:val="18"/>
              </w:rPr>
            </w:pPr>
            <w:r w:rsidRPr="0005296C">
              <w:rPr>
                <w:rFonts w:asciiTheme="minorHAnsi" w:eastAsiaTheme="minorHAnsi" w:hAnsiTheme="minorHAnsi"/>
                <w:color w:val="262626"/>
                <w:sz w:val="20"/>
                <w:szCs w:val="18"/>
              </w:rPr>
              <w:t>Big</w:t>
            </w:r>
            <w:r w:rsidRPr="0005296C">
              <w:rPr>
                <w:rFonts w:asciiTheme="minorHAnsi" w:eastAsiaTheme="minorHAnsi" w:hAnsiTheme="minorHAnsi"/>
                <w:color w:val="262626"/>
                <w:spacing w:val="-4"/>
                <w:sz w:val="20"/>
                <w:szCs w:val="18"/>
              </w:rPr>
              <w:t xml:space="preserve"> </w:t>
            </w:r>
            <w:r w:rsidRPr="0005296C">
              <w:rPr>
                <w:rFonts w:asciiTheme="minorHAnsi" w:eastAsiaTheme="minorHAnsi" w:hAnsiTheme="minorHAnsi"/>
                <w:color w:val="262626"/>
                <w:sz w:val="20"/>
                <w:szCs w:val="18"/>
              </w:rPr>
              <w:t>data Specialization</w:t>
            </w:r>
            <w:r w:rsidRPr="0005296C">
              <w:rPr>
                <w:rFonts w:asciiTheme="minorHAnsi" w:eastAsiaTheme="minorHAnsi" w:hAnsiTheme="minorHAnsi"/>
                <w:color w:val="262626"/>
                <w:spacing w:val="-2"/>
                <w:sz w:val="20"/>
                <w:szCs w:val="18"/>
              </w:rPr>
              <w:t xml:space="preserve"> </w:t>
            </w:r>
            <w:r w:rsidRPr="0005296C">
              <w:rPr>
                <w:rFonts w:asciiTheme="minorHAnsi" w:eastAsiaTheme="minorHAnsi" w:hAnsiTheme="minorHAnsi"/>
                <w:color w:val="262626"/>
                <w:sz w:val="20"/>
                <w:szCs w:val="18"/>
              </w:rPr>
              <w:t>2021</w:t>
            </w:r>
          </w:p>
          <w:p w14:paraId="3C99D4E4" w14:textId="77777777" w:rsidR="002E3A98" w:rsidRPr="002E3A98" w:rsidRDefault="002E3A98" w:rsidP="002E3A98">
            <w:pPr>
              <w:pStyle w:val="BodyText"/>
              <w:spacing w:before="11"/>
              <w:ind w:left="465" w:hanging="450"/>
              <w:rPr>
                <w:rFonts w:asciiTheme="minorHAnsi" w:hAnsiTheme="minorHAnsi"/>
                <w:sz w:val="16"/>
                <w:szCs w:val="14"/>
              </w:rPr>
            </w:pPr>
          </w:p>
          <w:p w14:paraId="74890B70" w14:textId="3615B11A" w:rsidR="002E3A98" w:rsidRDefault="002E3A98" w:rsidP="002E3A98">
            <w:pPr>
              <w:pStyle w:val="ListParagraph"/>
              <w:numPr>
                <w:ilvl w:val="0"/>
                <w:numId w:val="7"/>
              </w:numPr>
              <w:autoSpaceDE w:val="0"/>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Azure</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DevOps</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2021</w:t>
            </w:r>
          </w:p>
          <w:p w14:paraId="7222ED65" w14:textId="77777777" w:rsidR="0068423C" w:rsidRPr="0068423C" w:rsidRDefault="0068423C" w:rsidP="0068423C">
            <w:pPr>
              <w:pStyle w:val="ListParagraph"/>
              <w:rPr>
                <w:rFonts w:asciiTheme="minorHAnsi" w:eastAsiaTheme="minorHAnsi" w:hAnsiTheme="minorHAnsi"/>
                <w:color w:val="262626"/>
                <w:sz w:val="20"/>
                <w:szCs w:val="18"/>
              </w:rPr>
            </w:pPr>
          </w:p>
          <w:p w14:paraId="7937F0EF" w14:textId="0F535C29" w:rsidR="0068423C" w:rsidRPr="002E3A98" w:rsidRDefault="0068423C" w:rsidP="002E3A98">
            <w:pPr>
              <w:pStyle w:val="ListParagraph"/>
              <w:numPr>
                <w:ilvl w:val="0"/>
                <w:numId w:val="7"/>
              </w:numPr>
              <w:autoSpaceDE w:val="0"/>
              <w:ind w:left="465" w:hanging="450"/>
              <w:rPr>
                <w:rFonts w:asciiTheme="minorHAnsi" w:eastAsiaTheme="minorHAnsi" w:hAnsiTheme="minorHAnsi"/>
                <w:color w:val="262626"/>
                <w:sz w:val="20"/>
                <w:szCs w:val="18"/>
              </w:rPr>
            </w:pPr>
            <w:r>
              <w:rPr>
                <w:rFonts w:asciiTheme="minorHAnsi" w:eastAsiaTheme="minorHAnsi" w:hAnsiTheme="minorHAnsi"/>
                <w:color w:val="262626"/>
                <w:sz w:val="20"/>
                <w:szCs w:val="18"/>
              </w:rPr>
              <w:t>SQL injections 2022</w:t>
            </w:r>
          </w:p>
          <w:p w14:paraId="1465B21A" w14:textId="77777777" w:rsidR="002E3A98" w:rsidRDefault="002E3A98">
            <w:pPr>
              <w:pStyle w:val="Heading2"/>
            </w:pPr>
          </w:p>
        </w:tc>
      </w:tr>
    </w:tbl>
    <w:p w14:paraId="331ADE9E" w14:textId="77777777" w:rsidR="00E22BE7" w:rsidRDefault="00E22BE7"/>
    <w:sectPr w:rsidR="00E22BE7">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E6C42" w14:textId="77777777" w:rsidR="00F25E1A" w:rsidRDefault="00F25E1A">
      <w:pPr>
        <w:spacing w:after="0" w:line="240" w:lineRule="auto"/>
      </w:pPr>
      <w:r>
        <w:separator/>
      </w:r>
    </w:p>
  </w:endnote>
  <w:endnote w:type="continuationSeparator" w:id="0">
    <w:p w14:paraId="1CA18E41" w14:textId="77777777" w:rsidR="00F25E1A" w:rsidRDefault="00F2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HGMinchoB">
    <w:altName w:val="Yu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D1EE4" w14:textId="77777777" w:rsidR="00F25E1A" w:rsidRDefault="00F25E1A">
      <w:pPr>
        <w:spacing w:after="0" w:line="240" w:lineRule="auto"/>
      </w:pPr>
      <w:r>
        <w:separator/>
      </w:r>
    </w:p>
  </w:footnote>
  <w:footnote w:type="continuationSeparator" w:id="0">
    <w:p w14:paraId="0DCFC8DC" w14:textId="77777777" w:rsidR="00F25E1A" w:rsidRDefault="00F25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A39"/>
    <w:multiLevelType w:val="hybridMultilevel"/>
    <w:tmpl w:val="700A88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F95982"/>
    <w:multiLevelType w:val="multilevel"/>
    <w:tmpl w:val="4432A3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8243F6"/>
    <w:multiLevelType w:val="hybridMultilevel"/>
    <w:tmpl w:val="E6B8B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534E6"/>
    <w:multiLevelType w:val="hybridMultilevel"/>
    <w:tmpl w:val="5B987116"/>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268E5B5B"/>
    <w:multiLevelType w:val="multilevel"/>
    <w:tmpl w:val="EB2C9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ymbol" w:hAnsi="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BC6EB8"/>
    <w:multiLevelType w:val="hybridMultilevel"/>
    <w:tmpl w:val="A4362BFE"/>
    <w:lvl w:ilvl="0" w:tplc="0F080CFA">
      <w:numFmt w:val="bullet"/>
      <w:lvlText w:val=""/>
      <w:lvlJc w:val="left"/>
      <w:pPr>
        <w:ind w:left="1080" w:hanging="360"/>
      </w:pPr>
      <w:rPr>
        <w:rFonts w:hint="default"/>
        <w:w w:val="99"/>
        <w:lang w:val="en-US" w:eastAsia="en-US" w:bidi="ar-SA"/>
      </w:rPr>
    </w:lvl>
    <w:lvl w:ilvl="1" w:tplc="12D6FFF4">
      <w:numFmt w:val="bullet"/>
      <w:lvlText w:val="•"/>
      <w:lvlJc w:val="left"/>
      <w:pPr>
        <w:ind w:left="1475" w:hanging="360"/>
      </w:pPr>
      <w:rPr>
        <w:rFonts w:hint="default"/>
        <w:lang w:val="en-US" w:eastAsia="en-US" w:bidi="ar-SA"/>
      </w:rPr>
    </w:lvl>
    <w:lvl w:ilvl="2" w:tplc="E946C56E">
      <w:numFmt w:val="bullet"/>
      <w:lvlText w:val="•"/>
      <w:lvlJc w:val="left"/>
      <w:pPr>
        <w:ind w:left="1870" w:hanging="360"/>
      </w:pPr>
      <w:rPr>
        <w:rFonts w:hint="default"/>
        <w:lang w:val="en-US" w:eastAsia="en-US" w:bidi="ar-SA"/>
      </w:rPr>
    </w:lvl>
    <w:lvl w:ilvl="3" w:tplc="9A9A8864">
      <w:numFmt w:val="bullet"/>
      <w:lvlText w:val="•"/>
      <w:lvlJc w:val="left"/>
      <w:pPr>
        <w:ind w:left="2265" w:hanging="360"/>
      </w:pPr>
      <w:rPr>
        <w:rFonts w:hint="default"/>
        <w:lang w:val="en-US" w:eastAsia="en-US" w:bidi="ar-SA"/>
      </w:rPr>
    </w:lvl>
    <w:lvl w:ilvl="4" w:tplc="C9D45FA6">
      <w:numFmt w:val="bullet"/>
      <w:lvlText w:val="•"/>
      <w:lvlJc w:val="left"/>
      <w:pPr>
        <w:ind w:left="2660" w:hanging="360"/>
      </w:pPr>
      <w:rPr>
        <w:rFonts w:hint="default"/>
        <w:lang w:val="en-US" w:eastAsia="en-US" w:bidi="ar-SA"/>
      </w:rPr>
    </w:lvl>
    <w:lvl w:ilvl="5" w:tplc="EDCE83BE">
      <w:numFmt w:val="bullet"/>
      <w:lvlText w:val="•"/>
      <w:lvlJc w:val="left"/>
      <w:pPr>
        <w:ind w:left="3055" w:hanging="360"/>
      </w:pPr>
      <w:rPr>
        <w:rFonts w:hint="default"/>
        <w:lang w:val="en-US" w:eastAsia="en-US" w:bidi="ar-SA"/>
      </w:rPr>
    </w:lvl>
    <w:lvl w:ilvl="6" w:tplc="800E351E">
      <w:numFmt w:val="bullet"/>
      <w:lvlText w:val="•"/>
      <w:lvlJc w:val="left"/>
      <w:pPr>
        <w:ind w:left="3451" w:hanging="360"/>
      </w:pPr>
      <w:rPr>
        <w:rFonts w:hint="default"/>
        <w:lang w:val="en-US" w:eastAsia="en-US" w:bidi="ar-SA"/>
      </w:rPr>
    </w:lvl>
    <w:lvl w:ilvl="7" w:tplc="21506610">
      <w:numFmt w:val="bullet"/>
      <w:lvlText w:val="•"/>
      <w:lvlJc w:val="left"/>
      <w:pPr>
        <w:ind w:left="3846" w:hanging="360"/>
      </w:pPr>
      <w:rPr>
        <w:rFonts w:hint="default"/>
        <w:lang w:val="en-US" w:eastAsia="en-US" w:bidi="ar-SA"/>
      </w:rPr>
    </w:lvl>
    <w:lvl w:ilvl="8" w:tplc="E216157E">
      <w:numFmt w:val="bullet"/>
      <w:lvlText w:val="•"/>
      <w:lvlJc w:val="left"/>
      <w:pPr>
        <w:ind w:left="4241" w:hanging="360"/>
      </w:pPr>
      <w:rPr>
        <w:rFonts w:hint="default"/>
        <w:lang w:val="en-US" w:eastAsia="en-US" w:bidi="ar-SA"/>
      </w:rPr>
    </w:lvl>
  </w:abstractNum>
  <w:abstractNum w:abstractNumId="6" w15:restartNumberingAfterBreak="0">
    <w:nsid w:val="45726554"/>
    <w:multiLevelType w:val="hybridMultilevel"/>
    <w:tmpl w:val="2884D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70F73"/>
    <w:multiLevelType w:val="hybridMultilevel"/>
    <w:tmpl w:val="D062C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A2C35"/>
    <w:multiLevelType w:val="hybridMultilevel"/>
    <w:tmpl w:val="554CB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860720">
    <w:abstractNumId w:val="1"/>
  </w:num>
  <w:num w:numId="2" w16cid:durableId="2077432796">
    <w:abstractNumId w:val="4"/>
  </w:num>
  <w:num w:numId="3" w16cid:durableId="1075475417">
    <w:abstractNumId w:val="2"/>
  </w:num>
  <w:num w:numId="4" w16cid:durableId="1425421787">
    <w:abstractNumId w:val="8"/>
  </w:num>
  <w:num w:numId="5" w16cid:durableId="1099839034">
    <w:abstractNumId w:val="3"/>
  </w:num>
  <w:num w:numId="6" w16cid:durableId="1973947833">
    <w:abstractNumId w:val="5"/>
  </w:num>
  <w:num w:numId="7" w16cid:durableId="2055227539">
    <w:abstractNumId w:val="0"/>
  </w:num>
  <w:num w:numId="8" w16cid:durableId="178199435">
    <w:abstractNumId w:val="7"/>
  </w:num>
  <w:num w:numId="9" w16cid:durableId="9436563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34D6"/>
    <w:rsid w:val="00021DC2"/>
    <w:rsid w:val="00024A88"/>
    <w:rsid w:val="000356AD"/>
    <w:rsid w:val="0005296C"/>
    <w:rsid w:val="00054F26"/>
    <w:rsid w:val="000579DB"/>
    <w:rsid w:val="000915D5"/>
    <w:rsid w:val="000A7EF6"/>
    <w:rsid w:val="000D1DA8"/>
    <w:rsid w:val="00133E10"/>
    <w:rsid w:val="00144F04"/>
    <w:rsid w:val="0015307F"/>
    <w:rsid w:val="00180421"/>
    <w:rsid w:val="00195FF5"/>
    <w:rsid w:val="001D133A"/>
    <w:rsid w:val="001E3650"/>
    <w:rsid w:val="001F4451"/>
    <w:rsid w:val="002269E3"/>
    <w:rsid w:val="00251ECF"/>
    <w:rsid w:val="00281227"/>
    <w:rsid w:val="002A14BF"/>
    <w:rsid w:val="002B3F6B"/>
    <w:rsid w:val="002E3A98"/>
    <w:rsid w:val="002E5309"/>
    <w:rsid w:val="002F5A7A"/>
    <w:rsid w:val="00320C24"/>
    <w:rsid w:val="00323E65"/>
    <w:rsid w:val="00337EF2"/>
    <w:rsid w:val="0034789A"/>
    <w:rsid w:val="00355520"/>
    <w:rsid w:val="003E1294"/>
    <w:rsid w:val="0042556F"/>
    <w:rsid w:val="00433645"/>
    <w:rsid w:val="004421B0"/>
    <w:rsid w:val="004508F3"/>
    <w:rsid w:val="004576B9"/>
    <w:rsid w:val="004938CD"/>
    <w:rsid w:val="004A49F0"/>
    <w:rsid w:val="004B0B48"/>
    <w:rsid w:val="004D7F48"/>
    <w:rsid w:val="005078DE"/>
    <w:rsid w:val="00560DFC"/>
    <w:rsid w:val="005B2D0F"/>
    <w:rsid w:val="005E0139"/>
    <w:rsid w:val="00600116"/>
    <w:rsid w:val="00616220"/>
    <w:rsid w:val="006529F3"/>
    <w:rsid w:val="00665D71"/>
    <w:rsid w:val="00667F5D"/>
    <w:rsid w:val="0068423C"/>
    <w:rsid w:val="0068534C"/>
    <w:rsid w:val="0069169C"/>
    <w:rsid w:val="006A342E"/>
    <w:rsid w:val="006A589F"/>
    <w:rsid w:val="006C7DC5"/>
    <w:rsid w:val="006E5743"/>
    <w:rsid w:val="00710056"/>
    <w:rsid w:val="007121AB"/>
    <w:rsid w:val="00715F85"/>
    <w:rsid w:val="00734512"/>
    <w:rsid w:val="00737333"/>
    <w:rsid w:val="007504ED"/>
    <w:rsid w:val="007958B6"/>
    <w:rsid w:val="007A261A"/>
    <w:rsid w:val="007A379F"/>
    <w:rsid w:val="007A75A2"/>
    <w:rsid w:val="00814A87"/>
    <w:rsid w:val="008232A5"/>
    <w:rsid w:val="00824BF7"/>
    <w:rsid w:val="00835C8A"/>
    <w:rsid w:val="00852576"/>
    <w:rsid w:val="008B42B8"/>
    <w:rsid w:val="008C3CB3"/>
    <w:rsid w:val="008C7413"/>
    <w:rsid w:val="00910113"/>
    <w:rsid w:val="009879C6"/>
    <w:rsid w:val="009F52A1"/>
    <w:rsid w:val="00A114F7"/>
    <w:rsid w:val="00A237DE"/>
    <w:rsid w:val="00A517E0"/>
    <w:rsid w:val="00A95184"/>
    <w:rsid w:val="00A96396"/>
    <w:rsid w:val="00A96EDA"/>
    <w:rsid w:val="00AC35EF"/>
    <w:rsid w:val="00AC6DC5"/>
    <w:rsid w:val="00AD3F86"/>
    <w:rsid w:val="00AE3FA8"/>
    <w:rsid w:val="00B60862"/>
    <w:rsid w:val="00B60EDC"/>
    <w:rsid w:val="00B825B9"/>
    <w:rsid w:val="00BD3A50"/>
    <w:rsid w:val="00C115D5"/>
    <w:rsid w:val="00C213BA"/>
    <w:rsid w:val="00C82729"/>
    <w:rsid w:val="00CD11A8"/>
    <w:rsid w:val="00D174BD"/>
    <w:rsid w:val="00D40BD8"/>
    <w:rsid w:val="00D54EEF"/>
    <w:rsid w:val="00D60798"/>
    <w:rsid w:val="00D96BD4"/>
    <w:rsid w:val="00DA7FEA"/>
    <w:rsid w:val="00DB7BCD"/>
    <w:rsid w:val="00DC5AC6"/>
    <w:rsid w:val="00DD34D6"/>
    <w:rsid w:val="00DE6EB8"/>
    <w:rsid w:val="00DF2E4F"/>
    <w:rsid w:val="00E048E3"/>
    <w:rsid w:val="00E22BE7"/>
    <w:rsid w:val="00E41B1E"/>
    <w:rsid w:val="00E73A43"/>
    <w:rsid w:val="00E96FCC"/>
    <w:rsid w:val="00EA26E2"/>
    <w:rsid w:val="00EC6271"/>
    <w:rsid w:val="00EE020A"/>
    <w:rsid w:val="00F004C8"/>
    <w:rsid w:val="00F01D39"/>
    <w:rsid w:val="00F123C4"/>
    <w:rsid w:val="00F15E76"/>
    <w:rsid w:val="00F25E1A"/>
    <w:rsid w:val="00F2739E"/>
    <w:rsid w:val="00F56803"/>
    <w:rsid w:val="00F810E5"/>
    <w:rsid w:val="00FB087D"/>
    <w:rsid w:val="00FB3E53"/>
    <w:rsid w:val="00FC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98"/>
  </w:style>
  <w:style w:type="paragraph" w:styleId="Heading1">
    <w:name w:val="heading 1"/>
    <w:basedOn w:val="Normal"/>
    <w:link w:val="Heading1Char"/>
    <w:uiPriority w:val="9"/>
    <w:unhideWhenUsed/>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uiPriority w:val="1"/>
    <w:qFormat/>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BodyText">
    <w:name w:val="Body Text"/>
    <w:basedOn w:val="Normal"/>
    <w:link w:val="BodyTextChar"/>
    <w:uiPriority w:val="1"/>
    <w:qFormat/>
    <w:rsid w:val="002E3A98"/>
    <w:pPr>
      <w:widowControl w:val="0"/>
      <w:autoSpaceDE w:val="0"/>
      <w:autoSpaceDN w:val="0"/>
      <w:spacing w:after="0" w:line="240" w:lineRule="auto"/>
    </w:pPr>
    <w:rPr>
      <w:rFonts w:ascii="Corbel" w:eastAsia="Corbel" w:hAnsi="Corbel" w:cs="Corbel"/>
      <w:color w:val="auto"/>
      <w:sz w:val="18"/>
      <w:szCs w:val="18"/>
      <w:lang w:eastAsia="en-US"/>
    </w:rPr>
  </w:style>
  <w:style w:type="character" w:customStyle="1" w:styleId="BodyTextChar">
    <w:name w:val="Body Text Char"/>
    <w:basedOn w:val="DefaultParagraphFont"/>
    <w:link w:val="BodyText"/>
    <w:uiPriority w:val="1"/>
    <w:rsid w:val="002E3A98"/>
    <w:rPr>
      <w:rFonts w:ascii="Corbel" w:eastAsia="Corbel" w:hAnsi="Corbel" w:cs="Corbel"/>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AppData\Roaming\Microsoft\Templates\Manager%20in%20regulatory%20affair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E2A4CCCA0D4AC88122E8143FBBBF14"/>
        <w:category>
          <w:name w:val="General"/>
          <w:gallery w:val="placeholder"/>
        </w:category>
        <w:types>
          <w:type w:val="bbPlcHdr"/>
        </w:types>
        <w:behaviors>
          <w:behavior w:val="content"/>
        </w:behaviors>
        <w:guid w:val="{B1A24B86-750E-43BA-B803-6BCD66F98CE8}"/>
      </w:docPartPr>
      <w:docPartBody>
        <w:p w:rsidR="00516E52" w:rsidRDefault="00000000">
          <w:pPr>
            <w:pStyle w:val="0EE2A4CCCA0D4AC88122E8143FBBBF14"/>
          </w:pPr>
          <w:r>
            <w:t>Experience</w:t>
          </w:r>
        </w:p>
      </w:docPartBody>
    </w:docPart>
    <w:docPart>
      <w:docPartPr>
        <w:name w:val="61D90A42A0484CA4905D9F70164D07C2"/>
        <w:category>
          <w:name w:val="General"/>
          <w:gallery w:val="placeholder"/>
        </w:category>
        <w:types>
          <w:type w:val="bbPlcHdr"/>
        </w:types>
        <w:behaviors>
          <w:behavior w:val="content"/>
        </w:behaviors>
        <w:guid w:val="{6FFB053F-49FA-460C-9EF2-E00F7E3EE3CA}"/>
      </w:docPartPr>
      <w:docPartBody>
        <w:p w:rsidR="00516E52" w:rsidRDefault="00000000">
          <w:pPr>
            <w:pStyle w:val="61D90A42A0484CA4905D9F70164D07C2"/>
          </w:pPr>
          <w:r w:rsidRPr="00D734EE">
            <w:t>ACHIEVEMENTS HIGHLIGHTS</w:t>
          </w:r>
        </w:p>
      </w:docPartBody>
    </w:docPart>
    <w:docPart>
      <w:docPartPr>
        <w:name w:val="E22184951E064CFB9477A05FD99AECFA"/>
        <w:category>
          <w:name w:val="General"/>
          <w:gallery w:val="placeholder"/>
        </w:category>
        <w:types>
          <w:type w:val="bbPlcHdr"/>
        </w:types>
        <w:behaviors>
          <w:behavior w:val="content"/>
        </w:behaviors>
        <w:guid w:val="{7AB97CC5-42E5-4171-B123-44DD67017915}"/>
      </w:docPartPr>
      <w:docPartBody>
        <w:p w:rsidR="00516E52" w:rsidRDefault="00702496" w:rsidP="00702496">
          <w:pPr>
            <w:pStyle w:val="E22184951E064CFB9477A05FD99AECFA"/>
          </w:pPr>
          <w:r w:rsidRPr="00D734EE">
            <w:t>ACHIEVEMENTS HIGHLIGHTS</w:t>
          </w:r>
        </w:p>
      </w:docPartBody>
    </w:docPart>
    <w:docPart>
      <w:docPartPr>
        <w:name w:val="5F1C465814A14F6DBAF485543C761BE2"/>
        <w:category>
          <w:name w:val="General"/>
          <w:gallery w:val="placeholder"/>
        </w:category>
        <w:types>
          <w:type w:val="bbPlcHdr"/>
        </w:types>
        <w:behaviors>
          <w:behavior w:val="content"/>
        </w:behaviors>
        <w:guid w:val="{5AD92012-E260-42CE-AC68-15CC25352278}"/>
      </w:docPartPr>
      <w:docPartBody>
        <w:p w:rsidR="00516E52" w:rsidRDefault="00702496" w:rsidP="00702496">
          <w:pPr>
            <w:pStyle w:val="5F1C465814A14F6DBAF485543C761BE2"/>
          </w:pPr>
          <w:r w:rsidRPr="00D734EE">
            <w:t>ACHIEVEMENTS HIGHLIGHTS</w:t>
          </w:r>
        </w:p>
      </w:docPartBody>
    </w:docPart>
    <w:docPart>
      <w:docPartPr>
        <w:name w:val="BD7C4AA3EDF944498D5EB60414DC17CC"/>
        <w:category>
          <w:name w:val="General"/>
          <w:gallery w:val="placeholder"/>
        </w:category>
        <w:types>
          <w:type w:val="bbPlcHdr"/>
        </w:types>
        <w:behaviors>
          <w:behavior w:val="content"/>
        </w:behaviors>
        <w:guid w:val="{BD2CDD0A-35EB-4927-BA42-2BEF2CF65775}"/>
      </w:docPartPr>
      <w:docPartBody>
        <w:p w:rsidR="00516E52" w:rsidRDefault="00702496" w:rsidP="00702496">
          <w:pPr>
            <w:pStyle w:val="BD7C4AA3EDF944498D5EB60414DC17CC"/>
          </w:pPr>
          <w:r w:rsidRPr="00D734EE">
            <w:t>ACHIEVEMENTS HIGHLIGHTS</w:t>
          </w:r>
        </w:p>
      </w:docPartBody>
    </w:docPart>
    <w:docPart>
      <w:docPartPr>
        <w:name w:val="5CF2AE9C0DE44170BCCFA20CDCD0EB1B"/>
        <w:category>
          <w:name w:val="General"/>
          <w:gallery w:val="placeholder"/>
        </w:category>
        <w:types>
          <w:type w:val="bbPlcHdr"/>
        </w:types>
        <w:behaviors>
          <w:behavior w:val="content"/>
        </w:behaviors>
        <w:guid w:val="{218AFEDB-5726-44DF-BFE0-FC0F08BC4043}"/>
      </w:docPartPr>
      <w:docPartBody>
        <w:p w:rsidR="00516E52" w:rsidRDefault="00702496" w:rsidP="00702496">
          <w:pPr>
            <w:pStyle w:val="5CF2AE9C0DE44170BCCFA20CDCD0EB1B"/>
          </w:pPr>
          <w:r w:rsidRPr="00D734EE">
            <w:t>ACHIEVEMENTS HIGHLIGHTS</w:t>
          </w:r>
        </w:p>
      </w:docPartBody>
    </w:docPart>
    <w:docPart>
      <w:docPartPr>
        <w:name w:val="C06587AF854245C987D2C07DADA78F74"/>
        <w:category>
          <w:name w:val="General"/>
          <w:gallery w:val="placeholder"/>
        </w:category>
        <w:types>
          <w:type w:val="bbPlcHdr"/>
        </w:types>
        <w:behaviors>
          <w:behavior w:val="content"/>
        </w:behaviors>
        <w:guid w:val="{EDF38FF3-2AC5-465D-8CB6-BA4200B7EEFB}"/>
      </w:docPartPr>
      <w:docPartBody>
        <w:p w:rsidR="00516E52" w:rsidRDefault="00702496" w:rsidP="00702496">
          <w:pPr>
            <w:pStyle w:val="C06587AF854245C987D2C07DADA78F74"/>
          </w:pPr>
          <w:r>
            <w:t>Education</w:t>
          </w:r>
        </w:p>
      </w:docPartBody>
    </w:docPart>
    <w:docPart>
      <w:docPartPr>
        <w:name w:val="0CD8D7C949F946F9B3BBD9DCC1DDD198"/>
        <w:category>
          <w:name w:val="General"/>
          <w:gallery w:val="placeholder"/>
        </w:category>
        <w:types>
          <w:type w:val="bbPlcHdr"/>
        </w:types>
        <w:behaviors>
          <w:behavior w:val="content"/>
        </w:behaviors>
        <w:guid w:val="{AD85897F-732B-432E-A6BA-CC392F6AE3D6}"/>
      </w:docPartPr>
      <w:docPartBody>
        <w:p w:rsidR="00516E52" w:rsidRDefault="00702496" w:rsidP="00702496">
          <w:pPr>
            <w:pStyle w:val="0CD8D7C949F946F9B3BBD9DCC1DDD198"/>
          </w:pPr>
          <w:r>
            <w:t>Skills &amp; interests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HGMinchoB">
    <w:altName w:val="Yu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96"/>
    <w:rsid w:val="000002EF"/>
    <w:rsid w:val="00074765"/>
    <w:rsid w:val="000C0F24"/>
    <w:rsid w:val="004A23F6"/>
    <w:rsid w:val="004B5BF3"/>
    <w:rsid w:val="00516E52"/>
    <w:rsid w:val="005504C9"/>
    <w:rsid w:val="005D073B"/>
    <w:rsid w:val="00673F08"/>
    <w:rsid w:val="00696883"/>
    <w:rsid w:val="00702496"/>
    <w:rsid w:val="007B095D"/>
    <w:rsid w:val="008455CC"/>
    <w:rsid w:val="008A4B58"/>
    <w:rsid w:val="00925F5E"/>
    <w:rsid w:val="009E0792"/>
    <w:rsid w:val="00B40960"/>
    <w:rsid w:val="00C22D3F"/>
    <w:rsid w:val="00C33F49"/>
    <w:rsid w:val="00DA7BEF"/>
    <w:rsid w:val="00E4235A"/>
    <w:rsid w:val="00F017E3"/>
    <w:rsid w:val="00FF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2A4CCCA0D4AC88122E8143FBBBF14">
    <w:name w:val="0EE2A4CCCA0D4AC88122E8143FBBBF14"/>
  </w:style>
  <w:style w:type="paragraph" w:customStyle="1" w:styleId="61D90A42A0484CA4905D9F70164D07C2">
    <w:name w:val="61D90A42A0484CA4905D9F70164D07C2"/>
  </w:style>
  <w:style w:type="character" w:styleId="Strong">
    <w:name w:val="Strong"/>
    <w:basedOn w:val="DefaultParagraphFont"/>
    <w:uiPriority w:val="22"/>
    <w:qFormat/>
    <w:rPr>
      <w:b/>
      <w:bCs/>
    </w:rPr>
  </w:style>
  <w:style w:type="paragraph" w:customStyle="1" w:styleId="E22184951E064CFB9477A05FD99AECFA">
    <w:name w:val="E22184951E064CFB9477A05FD99AECFA"/>
    <w:rsid w:val="00702496"/>
  </w:style>
  <w:style w:type="paragraph" w:customStyle="1" w:styleId="5F1C465814A14F6DBAF485543C761BE2">
    <w:name w:val="5F1C465814A14F6DBAF485543C761BE2"/>
    <w:rsid w:val="00702496"/>
  </w:style>
  <w:style w:type="paragraph" w:customStyle="1" w:styleId="BD7C4AA3EDF944498D5EB60414DC17CC">
    <w:name w:val="BD7C4AA3EDF944498D5EB60414DC17CC"/>
    <w:rsid w:val="00702496"/>
  </w:style>
  <w:style w:type="paragraph" w:customStyle="1" w:styleId="5CF2AE9C0DE44170BCCFA20CDCD0EB1B">
    <w:name w:val="5CF2AE9C0DE44170BCCFA20CDCD0EB1B"/>
    <w:rsid w:val="00702496"/>
  </w:style>
  <w:style w:type="paragraph" w:customStyle="1" w:styleId="C06587AF854245C987D2C07DADA78F74">
    <w:name w:val="C06587AF854245C987D2C07DADA78F74"/>
    <w:rsid w:val="00702496"/>
  </w:style>
  <w:style w:type="paragraph" w:customStyle="1" w:styleId="0CD8D7C949F946F9B3BBD9DCC1DDD198">
    <w:name w:val="0CD8D7C949F946F9B3BBD9DCC1DDD198"/>
    <w:rsid w:val="00702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E8774DA-97AA-4C18-95A5-C3CA39208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DCC3F4-A607-443C-AB67-13D83A209FC1}">
  <ds:schemaRefs>
    <ds:schemaRef ds:uri="http://schemas.microsoft.com/sharepoint/v3/contenttype/forms"/>
  </ds:schemaRefs>
</ds:datastoreItem>
</file>

<file path=customXml/itemProps3.xml><?xml version="1.0" encoding="utf-8"?>
<ds:datastoreItem xmlns:ds="http://schemas.openxmlformats.org/officeDocument/2006/customXml" ds:itemID="{51D6D947-6FE6-44F4-9574-766722D4548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Manager in regulatory affairs resume</Template>
  <TotalTime>0</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2023-03-13T16:07:00Z</dcterms:created>
  <dcterms:modified xsi:type="dcterms:W3CDTF">2023-04-10T13:13:00Z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_ip_UnifiedCompliancePolicyProperties">
    <vt:lpwstr/>
  </property>
  <property fmtid="{D5CDD505-2E9C-101B-9397-08002B2CF9AE}" pid="7" name="ImageTagsTaxHTField">
    <vt:lpwstr/>
  </property>
  <property fmtid="{D5CDD505-2E9C-101B-9397-08002B2CF9AE}" pid="8" name="TaxCatchAll">
    <vt:lpwstr/>
  </property>
  <property fmtid="{D5CDD505-2E9C-101B-9397-08002B2CF9AE}" pid="9" name="MediaServiceKeyPoints">
    <vt:lpwstr/>
  </property>
</Properties>
</file>